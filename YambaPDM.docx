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15BDC" w14:textId="77777777" w:rsidR="00DB2823" w:rsidRPr="00DB2823" w:rsidRDefault="00DB2823" w:rsidP="00DB2823">
      <w:pPr>
        <w:pStyle w:val="Ttulo"/>
        <w:jc w:val="center"/>
        <w:rPr>
          <w:lang w:val="pt-PT"/>
        </w:rPr>
      </w:pPr>
      <w:proofErr w:type="spellStart"/>
      <w:r w:rsidRPr="00DB2823">
        <w:rPr>
          <w:lang w:val="pt-PT"/>
        </w:rPr>
        <w:t>YambaPDM</w:t>
      </w:r>
      <w:proofErr w:type="spellEnd"/>
    </w:p>
    <w:p w14:paraId="268DF046" w14:textId="77777777" w:rsidR="00DB2823" w:rsidRDefault="00DB2823" w:rsidP="00DB2823">
      <w:pPr>
        <w:pStyle w:val="Subttulo"/>
        <w:jc w:val="center"/>
        <w:rPr>
          <w:lang w:val="pt-PT"/>
        </w:rPr>
      </w:pPr>
      <w:r w:rsidRPr="00DB2823">
        <w:rPr>
          <w:lang w:val="pt-PT"/>
        </w:rPr>
        <w:t>1º Parte</w:t>
      </w:r>
    </w:p>
    <w:p w14:paraId="2E476FE4" w14:textId="77777777" w:rsidR="00DB2823" w:rsidRPr="00DB2823" w:rsidRDefault="00DB2823" w:rsidP="00DB2823">
      <w:pPr>
        <w:rPr>
          <w:lang w:val="pt-PT"/>
        </w:rPr>
      </w:pPr>
    </w:p>
    <w:p w14:paraId="059C5C18" w14:textId="77777777" w:rsidR="00DB2823" w:rsidRDefault="00DB2823" w:rsidP="00DB2823">
      <w:pPr>
        <w:pStyle w:val="Subttulo"/>
        <w:jc w:val="center"/>
        <w:rPr>
          <w:lang w:val="pt-PT"/>
        </w:rPr>
      </w:pPr>
      <w:r>
        <w:rPr>
          <w:lang w:val="pt-PT"/>
        </w:rPr>
        <w:t>Programação em Dispositivos Móveis</w:t>
      </w:r>
    </w:p>
    <w:p w14:paraId="5A85A529" w14:textId="77777777" w:rsidR="00DB2823" w:rsidRDefault="00DB2823" w:rsidP="00DB2823">
      <w:pPr>
        <w:pStyle w:val="Subttulo"/>
        <w:jc w:val="center"/>
        <w:rPr>
          <w:lang w:val="pt-PT"/>
        </w:rPr>
      </w:pPr>
    </w:p>
    <w:p w14:paraId="541E08AF" w14:textId="77777777" w:rsidR="00DB2823" w:rsidRDefault="00DB2823" w:rsidP="00DB2823">
      <w:pPr>
        <w:pStyle w:val="Subttulo"/>
        <w:jc w:val="center"/>
        <w:rPr>
          <w:lang w:val="pt-PT"/>
        </w:rPr>
      </w:pPr>
    </w:p>
    <w:p w14:paraId="1F4005E8" w14:textId="77777777" w:rsidR="00DB2823" w:rsidRDefault="00DB2823" w:rsidP="00DB2823">
      <w:pPr>
        <w:pStyle w:val="Subttulo"/>
        <w:jc w:val="center"/>
        <w:rPr>
          <w:lang w:val="pt-PT"/>
        </w:rPr>
      </w:pPr>
    </w:p>
    <w:p w14:paraId="762F5112" w14:textId="77777777" w:rsidR="00DB2823" w:rsidRDefault="00DB2823" w:rsidP="00DB2823">
      <w:pPr>
        <w:pStyle w:val="Subttulo"/>
        <w:jc w:val="center"/>
        <w:rPr>
          <w:lang w:val="pt-PT"/>
        </w:rPr>
      </w:pPr>
    </w:p>
    <w:p w14:paraId="10461DCC" w14:textId="77777777" w:rsidR="00DB2823" w:rsidRDefault="00DB2823" w:rsidP="00DB2823">
      <w:pPr>
        <w:pStyle w:val="Subttulo"/>
        <w:jc w:val="center"/>
        <w:rPr>
          <w:lang w:val="pt-PT"/>
        </w:rPr>
      </w:pPr>
    </w:p>
    <w:p w14:paraId="6CF1D121" w14:textId="77777777" w:rsidR="00DB2823" w:rsidRDefault="00DB2823" w:rsidP="00DB2823">
      <w:pPr>
        <w:rPr>
          <w:lang w:val="pt-PT"/>
        </w:rPr>
      </w:pPr>
      <w:r>
        <w:rPr>
          <w:lang w:val="pt-PT"/>
        </w:rPr>
        <w:t>32766 – João Silvestre</w:t>
      </w:r>
    </w:p>
    <w:p w14:paraId="1A788EEF" w14:textId="071C89DA" w:rsidR="00DB2823" w:rsidRPr="00DB2823" w:rsidRDefault="00DB2823" w:rsidP="00FB59BA">
      <w:r w:rsidRPr="00DB2823">
        <w:t xml:space="preserve">????? </w:t>
      </w:r>
      <w:r>
        <w:t xml:space="preserve">– Ricardo </w:t>
      </w:r>
      <w:proofErr w:type="spellStart"/>
      <w:r>
        <w:t>Nunes</w:t>
      </w:r>
      <w:proofErr w:type="spellEnd"/>
      <w:r w:rsidRPr="00DB2823">
        <w:br w:type="page"/>
      </w:r>
    </w:p>
    <w:p w14:paraId="6AF8EBB4" w14:textId="77777777" w:rsidR="003C6C88" w:rsidRDefault="00DB2823">
      <w:pPr>
        <w:pStyle w:val="Cabealho1"/>
      </w:pPr>
      <w:bookmarkStart w:id="0" w:name="_Toc359169625"/>
      <w:proofErr w:type="spellStart"/>
      <w:r>
        <w:lastRenderedPageBreak/>
        <w:t>Introdução</w:t>
      </w:r>
      <w:bookmarkEnd w:id="0"/>
      <w:proofErr w:type="spellEnd"/>
    </w:p>
    <w:p w14:paraId="6A7740B0" w14:textId="77777777" w:rsidR="003C6C88" w:rsidRDefault="003C6C88"/>
    <w:p w14:paraId="14E5C65D" w14:textId="77777777" w:rsidR="00FB59BA" w:rsidRDefault="00FB59BA">
      <w:r>
        <w:br w:type="page"/>
      </w:r>
    </w:p>
    <w:sdt>
      <w:sdtPr>
        <w:rPr>
          <w:lang w:val="pt-PT"/>
        </w:rPr>
        <w:id w:val="-2946071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/>
        </w:rPr>
      </w:sdtEndPr>
      <w:sdtContent>
        <w:p w14:paraId="4AAC02A4" w14:textId="67667B28" w:rsidR="00FB59BA" w:rsidRDefault="00FB59BA">
          <w:pPr>
            <w:pStyle w:val="Cabealhodondice"/>
          </w:pPr>
          <w:r>
            <w:rPr>
              <w:lang w:val="pt-PT"/>
            </w:rPr>
            <w:t>Índice</w:t>
          </w:r>
        </w:p>
        <w:p w14:paraId="420CBF8A" w14:textId="77777777" w:rsidR="00FB59BA" w:rsidRDefault="00FB59BA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169625" w:history="1">
            <w:r w:rsidRPr="00760C3C">
              <w:rPr>
                <w:rStyle w:val="Hiperligao"/>
                <w:noProof/>
              </w:rPr>
              <w:t>1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CDBE8" w14:textId="77777777" w:rsidR="00FB59BA" w:rsidRDefault="00FB59BA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26" w:history="1">
            <w:r w:rsidRPr="00760C3C">
              <w:rPr>
                <w:rStyle w:val="Hiperligao"/>
                <w:noProof/>
              </w:rPr>
              <w:t>3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</w:rPr>
              <w:t>Acesso ao Yamba – TwitterAsync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5E20" w14:textId="77777777" w:rsidR="00FB59BA" w:rsidRDefault="00FB59BA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27" w:history="1">
            <w:r w:rsidRPr="00760C3C">
              <w:rPr>
                <w:rStyle w:val="Hiperligao"/>
                <w:noProof/>
                <w:lang w:val="pt-PT"/>
              </w:rPr>
              <w:t>3.1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Primeira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BB6E" w14:textId="77777777" w:rsidR="00FB59BA" w:rsidRDefault="00FB59BA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28" w:history="1">
            <w:r w:rsidRPr="00760C3C">
              <w:rPr>
                <w:rStyle w:val="Hiperligao"/>
                <w:noProof/>
                <w:lang w:val="pt-PT"/>
              </w:rPr>
              <w:t>3.1.1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TwitterAsyncTask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34194" w14:textId="77777777" w:rsidR="00FB59BA" w:rsidRDefault="00FB59BA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29" w:history="1">
            <w:r w:rsidRPr="00760C3C">
              <w:rPr>
                <w:rStyle w:val="Hiperligao"/>
                <w:noProof/>
                <w:lang w:val="pt-PT"/>
              </w:rPr>
              <w:t>3.2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A3B5" w14:textId="77777777" w:rsidR="00FB59BA" w:rsidRDefault="00FB59BA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30" w:history="1">
            <w:r w:rsidRPr="00760C3C">
              <w:rPr>
                <w:rStyle w:val="Hiperligao"/>
                <w:noProof/>
              </w:rPr>
              <w:t>3.2.1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</w:rPr>
              <w:t>TimelinePullService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2188" w14:textId="77777777" w:rsidR="00FB59BA" w:rsidRDefault="00FB59BA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31" w:history="1">
            <w:r w:rsidRPr="00760C3C">
              <w:rPr>
                <w:rStyle w:val="Hiperligao"/>
                <w:noProof/>
                <w:lang w:val="pt-PT"/>
              </w:rPr>
              <w:t>3.2.2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UserInfoPullService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342E2" w14:textId="77777777" w:rsidR="00FB59BA" w:rsidRDefault="00FB59BA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32" w:history="1">
            <w:r w:rsidRPr="00760C3C">
              <w:rPr>
                <w:rStyle w:val="Hiperligao"/>
                <w:noProof/>
                <w:lang w:val="pt-PT"/>
              </w:rPr>
              <w:t>3.3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Tratamento de 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9C845" w14:textId="77777777" w:rsidR="00FB59BA" w:rsidRDefault="00FB59BA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33" w:history="1">
            <w:r w:rsidRPr="00760C3C">
              <w:rPr>
                <w:rStyle w:val="Hiperligao"/>
                <w:noProof/>
                <w:lang w:val="pt-PT"/>
              </w:rPr>
              <w:t>4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DatabaseManager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D5AF" w14:textId="77777777" w:rsidR="00FB59BA" w:rsidRDefault="00FB59BA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34" w:history="1">
            <w:r w:rsidRPr="00760C3C">
              <w:rPr>
                <w:rStyle w:val="Hiperligao"/>
                <w:noProof/>
                <w:lang w:val="pt-PT"/>
              </w:rPr>
              <w:t>4.1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Estrutura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7384" w14:textId="77777777" w:rsidR="00FB59BA" w:rsidRDefault="00FB59BA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35" w:history="1">
            <w:r w:rsidRPr="00760C3C">
              <w:rPr>
                <w:rStyle w:val="Hiperligao"/>
                <w:noProof/>
                <w:lang w:val="pt-PT"/>
              </w:rPr>
              <w:t>4.2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59BB" w14:textId="77777777" w:rsidR="00FB59BA" w:rsidRDefault="00FB59BA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36" w:history="1">
            <w:r w:rsidRPr="00760C3C">
              <w:rPr>
                <w:rStyle w:val="Hiperligao"/>
                <w:noProof/>
                <w:lang w:val="pt-PT"/>
              </w:rPr>
              <w:t>5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3F69" w14:textId="77777777" w:rsidR="00FB59BA" w:rsidRDefault="00FB59BA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37" w:history="1">
            <w:r w:rsidRPr="00760C3C">
              <w:rPr>
                <w:rStyle w:val="Hiperligao"/>
                <w:noProof/>
                <w:lang w:val="pt-PT"/>
              </w:rPr>
              <w:t>5.1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TimelineActivity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8F3C" w14:textId="77777777" w:rsidR="00FB59BA" w:rsidRDefault="00FB59BA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38" w:history="1">
            <w:r w:rsidRPr="00760C3C">
              <w:rPr>
                <w:rStyle w:val="Hiperligao"/>
                <w:noProof/>
                <w:lang w:val="pt-PT"/>
              </w:rPr>
              <w:t>5.1.1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Envio da timeline por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E6D0" w14:textId="77777777" w:rsidR="00FB59BA" w:rsidRDefault="00FB59BA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39" w:history="1">
            <w:r w:rsidRPr="00760C3C">
              <w:rPr>
                <w:rStyle w:val="Hiperligao"/>
                <w:noProof/>
                <w:lang w:val="pt-PT"/>
              </w:rPr>
              <w:t>5.2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DetailsActivity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7055" w14:textId="77777777" w:rsidR="00FB59BA" w:rsidRDefault="00FB59BA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40" w:history="1">
            <w:r w:rsidRPr="00760C3C">
              <w:rPr>
                <w:rStyle w:val="Hiperligao"/>
                <w:noProof/>
                <w:lang w:val="pt-PT"/>
              </w:rPr>
              <w:t>5.3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StatusActivity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649D" w14:textId="77777777" w:rsidR="00FB59BA" w:rsidRDefault="00FB59BA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41" w:history="1">
            <w:r w:rsidRPr="00760C3C">
              <w:rPr>
                <w:rStyle w:val="Hiperligao"/>
                <w:noProof/>
                <w:lang w:val="pt-PT"/>
              </w:rPr>
              <w:t>5.4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PreferencesActivity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BF11" w14:textId="77777777" w:rsidR="00FB59BA" w:rsidRDefault="00FB59BA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42" w:history="1">
            <w:r w:rsidRPr="00760C3C">
              <w:rPr>
                <w:rStyle w:val="Hiperligao"/>
                <w:noProof/>
                <w:lang w:val="pt-PT"/>
              </w:rPr>
              <w:t>6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Requisitos Opcionais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B575" w14:textId="77777777" w:rsidR="00FB59BA" w:rsidRDefault="00FB59BA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43" w:history="1">
            <w:r w:rsidRPr="00760C3C">
              <w:rPr>
                <w:rStyle w:val="Hiperligao"/>
                <w:noProof/>
                <w:lang w:val="pt-PT"/>
              </w:rPr>
              <w:t>6.1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AppWidget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231E1" w14:textId="77777777" w:rsidR="00FB59BA" w:rsidRDefault="00FB59BA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44" w:history="1">
            <w:r w:rsidRPr="00760C3C">
              <w:rPr>
                <w:rStyle w:val="Hiperligao"/>
                <w:noProof/>
                <w:lang w:val="pt-PT"/>
              </w:rPr>
              <w:t>6.2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Notificações na StatusBar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05F8E" w14:textId="77777777" w:rsidR="00FB59BA" w:rsidRDefault="00FB59BA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45" w:history="1">
            <w:r w:rsidRPr="00760C3C">
              <w:rPr>
                <w:rStyle w:val="Hiperligao"/>
                <w:noProof/>
                <w:lang w:val="pt-PT"/>
              </w:rPr>
              <w:t>6.2.1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Estados por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83C2" w14:textId="77777777" w:rsidR="00FB59BA" w:rsidRDefault="00FB59BA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46" w:history="1">
            <w:r w:rsidRPr="00760C3C">
              <w:rPr>
                <w:rStyle w:val="Hiperligao"/>
                <w:noProof/>
                <w:lang w:val="pt-PT"/>
              </w:rPr>
              <w:t>6.2.2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Sucesso ou Insucesso da submissão offline dos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73A7" w14:textId="77777777" w:rsidR="00FB59BA" w:rsidRDefault="00FB59BA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359169647" w:history="1">
            <w:r w:rsidRPr="00760C3C">
              <w:rPr>
                <w:rStyle w:val="Hiperligao"/>
                <w:noProof/>
                <w:lang w:val="pt-PT"/>
              </w:rPr>
              <w:t>7</w:t>
            </w:r>
            <w:r>
              <w:rPr>
                <w:noProof/>
                <w:lang w:val="pt-PT" w:eastAsia="pt-PT"/>
              </w:rPr>
              <w:tab/>
            </w:r>
            <w:r w:rsidRPr="00760C3C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_Toc359169647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1AE7" w14:textId="7FAB3D95" w:rsidR="00FB59BA" w:rsidRDefault="00FB59BA">
          <w:r>
            <w:rPr>
              <w:b/>
              <w:bCs/>
            </w:rPr>
            <w:fldChar w:fldCharType="end"/>
          </w:r>
        </w:p>
      </w:sdtContent>
    </w:sdt>
    <w:p w14:paraId="6F3670FB" w14:textId="2A29144F" w:rsidR="00F358AA" w:rsidRDefault="00F358AA" w:rsidP="00FB59BA">
      <w:r>
        <w:br w:type="page"/>
      </w:r>
    </w:p>
    <w:p w14:paraId="30E8C60A" w14:textId="65EA7925" w:rsidR="00DB2823" w:rsidRDefault="00DB2823" w:rsidP="00DB2823">
      <w:pPr>
        <w:pStyle w:val="Cabealho1"/>
      </w:pPr>
      <w:bookmarkStart w:id="1" w:name="_Toc359169626"/>
      <w:proofErr w:type="spellStart"/>
      <w:r>
        <w:lastRenderedPageBreak/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Yamba</w:t>
      </w:r>
      <w:proofErr w:type="spellEnd"/>
      <w:r>
        <w:t xml:space="preserve"> – </w:t>
      </w:r>
      <w:proofErr w:type="spellStart"/>
      <w:r>
        <w:t>TwitterAsync</w:t>
      </w:r>
      <w:bookmarkEnd w:id="1"/>
      <w:proofErr w:type="spellEnd"/>
    </w:p>
    <w:p w14:paraId="6D022BD2" w14:textId="77777777" w:rsidR="00DB2823" w:rsidRDefault="00DB2823" w:rsidP="00CA4F7A"/>
    <w:p w14:paraId="07580E5B" w14:textId="77777777" w:rsidR="00CA4F7A" w:rsidRPr="00CA4F7A" w:rsidRDefault="00CA4F7A" w:rsidP="00CA4F7A">
      <w:pPr>
        <w:ind w:firstLine="432"/>
        <w:rPr>
          <w:lang w:val="pt-PT"/>
        </w:rPr>
      </w:pPr>
      <w:r w:rsidRPr="00CA4F7A">
        <w:rPr>
          <w:lang w:val="pt-PT"/>
        </w:rPr>
        <w:t xml:space="preserve">A comunicação com o serviço é feita através da UI, logo, toda esta interação será executada na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da UI. A comunicação com um serviço </w:t>
      </w:r>
      <w:proofErr w:type="gramStart"/>
      <w:r w:rsidRPr="003B4BC8">
        <w:rPr>
          <w:i/>
          <w:lang w:val="pt-PT"/>
        </w:rPr>
        <w:t>online</w:t>
      </w:r>
      <w:proofErr w:type="gramEnd"/>
      <w:r w:rsidRPr="00CA4F7A">
        <w:rPr>
          <w:lang w:val="pt-PT"/>
        </w:rPr>
        <w:t xml:space="preserve"> deve ser sempre considerada uma ação lenta que, quando executada na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da UI, irá dar ao utilizador a sensação de bloqueio, tornando a sua experiência de utilização má. De forma a evitar isto deve-se usar uma outra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para executar estas </w:t>
      </w:r>
      <w:r w:rsidR="003B4BC8" w:rsidRPr="00CA4F7A">
        <w:rPr>
          <w:lang w:val="pt-PT"/>
        </w:rPr>
        <w:t>ações</w:t>
      </w:r>
      <w:r w:rsidRPr="00CA4F7A">
        <w:rPr>
          <w:lang w:val="pt-PT"/>
        </w:rPr>
        <w:t xml:space="preserve">, o </w:t>
      </w:r>
      <w:proofErr w:type="spellStart"/>
      <w:r w:rsidRPr="00CA4F7A">
        <w:rPr>
          <w:lang w:val="pt-PT"/>
        </w:rPr>
        <w:t>Android</w:t>
      </w:r>
      <w:proofErr w:type="spellEnd"/>
      <w:r w:rsidRPr="00CA4F7A">
        <w:rPr>
          <w:lang w:val="pt-PT"/>
        </w:rPr>
        <w:t xml:space="preserve"> oferece mecanismos, tais como as </w:t>
      </w:r>
      <w:proofErr w:type="spellStart"/>
      <w:r w:rsidRPr="00CA4F7A">
        <w:rPr>
          <w:lang w:val="pt-PT"/>
        </w:rPr>
        <w:t>AsyncTask</w:t>
      </w:r>
      <w:proofErr w:type="spellEnd"/>
      <w:r w:rsidRPr="00CA4F7A">
        <w:rPr>
          <w:lang w:val="pt-PT"/>
        </w:rPr>
        <w:t xml:space="preserve">, para facilitar este processo. </w:t>
      </w:r>
    </w:p>
    <w:p w14:paraId="582B5E4C" w14:textId="475D3F89" w:rsidR="00CA4F7A" w:rsidRDefault="00CA4F7A" w:rsidP="00CA4F7A">
      <w:pPr>
        <w:ind w:firstLine="432"/>
        <w:rPr>
          <w:lang w:val="pt-PT"/>
        </w:rPr>
      </w:pPr>
      <w:r w:rsidRPr="00CA4F7A">
        <w:rPr>
          <w:lang w:val="pt-PT"/>
        </w:rPr>
        <w:t xml:space="preserve">De forma a tornar todo este processo transparente na UI foi criada a classe </w:t>
      </w:r>
      <w:proofErr w:type="spellStart"/>
      <w:r w:rsidRPr="00CA4F7A">
        <w:rPr>
          <w:lang w:val="pt-PT"/>
        </w:rPr>
        <w:t>TwitterAsync</w:t>
      </w:r>
      <w:proofErr w:type="spellEnd"/>
      <w:r w:rsidRPr="00CA4F7A">
        <w:rPr>
          <w:lang w:val="pt-PT"/>
        </w:rPr>
        <w:t xml:space="preserve"> que serve de </w:t>
      </w:r>
      <w:proofErr w:type="gramStart"/>
      <w:r w:rsidRPr="003B4BC8">
        <w:rPr>
          <w:i/>
          <w:lang w:val="pt-PT"/>
        </w:rPr>
        <w:t>proxy</w:t>
      </w:r>
      <w:proofErr w:type="gramEnd"/>
      <w:r w:rsidRPr="00CA4F7A">
        <w:rPr>
          <w:lang w:val="pt-PT"/>
        </w:rPr>
        <w:t xml:space="preserve"> para a class</w:t>
      </w:r>
      <w:r w:rsidR="003B4BC8">
        <w:rPr>
          <w:lang w:val="pt-PT"/>
        </w:rPr>
        <w:t>e</w:t>
      </w:r>
      <w:r w:rsidRPr="00CA4F7A">
        <w:rPr>
          <w:lang w:val="pt-PT"/>
        </w:rPr>
        <w:t xml:space="preserve"> </w:t>
      </w:r>
      <w:proofErr w:type="spellStart"/>
      <w:r w:rsidRPr="00CA4F7A">
        <w:rPr>
          <w:lang w:val="pt-PT"/>
        </w:rPr>
        <w:t>Twitter</w:t>
      </w:r>
      <w:proofErr w:type="spellEnd"/>
      <w:r w:rsidRPr="00CA4F7A">
        <w:rPr>
          <w:lang w:val="pt-PT"/>
        </w:rPr>
        <w:t xml:space="preserve">, </w:t>
      </w:r>
      <w:r w:rsidR="007C0B73">
        <w:rPr>
          <w:lang w:val="pt-PT"/>
        </w:rPr>
        <w:t>que implementa um modelo assíncrono para aceder ao serviço</w:t>
      </w:r>
      <w:r w:rsidRPr="00CA4F7A">
        <w:rPr>
          <w:lang w:val="pt-PT"/>
        </w:rPr>
        <w:t>. Est</w:t>
      </w:r>
      <w:r w:rsidR="0075444A">
        <w:rPr>
          <w:lang w:val="pt-PT"/>
        </w:rPr>
        <w:t>e</w:t>
      </w:r>
      <w:r w:rsidRPr="00CA4F7A">
        <w:rPr>
          <w:lang w:val="pt-PT"/>
        </w:rPr>
        <w:t xml:space="preserve"> permite que sejam registados </w:t>
      </w:r>
      <w:proofErr w:type="spellStart"/>
      <w:r w:rsidRPr="0075444A">
        <w:rPr>
          <w:i/>
          <w:lang w:val="pt-PT"/>
        </w:rPr>
        <w:t>listeners</w:t>
      </w:r>
      <w:proofErr w:type="spellEnd"/>
      <w:r w:rsidRPr="00CA4F7A">
        <w:rPr>
          <w:lang w:val="pt-PT"/>
        </w:rPr>
        <w:t xml:space="preserve"> para diversas </w:t>
      </w:r>
      <w:r w:rsidR="003B4BC8" w:rsidRPr="00CA4F7A">
        <w:rPr>
          <w:lang w:val="pt-PT"/>
        </w:rPr>
        <w:t>ações</w:t>
      </w:r>
      <w:r w:rsidRPr="00CA4F7A">
        <w:rPr>
          <w:lang w:val="pt-PT"/>
        </w:rPr>
        <w:t xml:space="preserve">, sendo estes chamados na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da UI pela </w:t>
      </w:r>
      <w:r w:rsidR="003B4BC8" w:rsidRPr="003B4BC8">
        <w:rPr>
          <w:lang w:val="pt-PT"/>
        </w:rPr>
        <w:t>tarefa</w:t>
      </w:r>
      <w:r w:rsidRPr="00CA4F7A">
        <w:rPr>
          <w:lang w:val="pt-PT"/>
        </w:rPr>
        <w:t xml:space="preserve"> correspondente. Por exemplo, o </w:t>
      </w:r>
      <w:proofErr w:type="spellStart"/>
      <w:r w:rsidRPr="003B4BC8">
        <w:rPr>
          <w:i/>
          <w:lang w:val="pt-PT"/>
        </w:rPr>
        <w:t>listener</w:t>
      </w:r>
      <w:proofErr w:type="spellEnd"/>
      <w:r w:rsidRPr="00CA4F7A">
        <w:rPr>
          <w:lang w:val="pt-PT"/>
        </w:rPr>
        <w:t xml:space="preserve"> </w:t>
      </w:r>
      <w:proofErr w:type="spellStart"/>
      <w:r w:rsidRPr="00CA4F7A">
        <w:rPr>
          <w:lang w:val="pt-PT"/>
        </w:rPr>
        <w:t>StatusPublishedListener</w:t>
      </w:r>
      <w:proofErr w:type="spellEnd"/>
      <w:r w:rsidRPr="00CA4F7A">
        <w:rPr>
          <w:lang w:val="pt-PT"/>
        </w:rPr>
        <w:t xml:space="preserve"> é chamado quando a ta</w:t>
      </w:r>
      <w:r w:rsidR="00D00777">
        <w:rPr>
          <w:lang w:val="pt-PT"/>
        </w:rPr>
        <w:t xml:space="preserve">refa acaba de enviar um </w:t>
      </w:r>
      <w:r w:rsidR="00C65697">
        <w:rPr>
          <w:lang w:val="pt-PT"/>
        </w:rPr>
        <w:t>estado</w:t>
      </w:r>
      <w:r w:rsidR="00D00777">
        <w:rPr>
          <w:lang w:val="pt-PT"/>
        </w:rPr>
        <w:t>.</w:t>
      </w:r>
    </w:p>
    <w:p w14:paraId="0FCBEB6F" w14:textId="7810C47A" w:rsidR="00D00777" w:rsidRDefault="00D00777" w:rsidP="00D00777">
      <w:pPr>
        <w:pStyle w:val="Cabealho2"/>
        <w:rPr>
          <w:lang w:val="pt-PT"/>
        </w:rPr>
      </w:pPr>
      <w:bookmarkStart w:id="2" w:name="_Toc359169627"/>
      <w:r>
        <w:rPr>
          <w:lang w:val="pt-PT"/>
        </w:rPr>
        <w:t>Primeira Versão</w:t>
      </w:r>
      <w:bookmarkEnd w:id="2"/>
    </w:p>
    <w:p w14:paraId="0A765112" w14:textId="77777777" w:rsidR="00D00777" w:rsidRDefault="00D00777" w:rsidP="00D00777">
      <w:pPr>
        <w:rPr>
          <w:lang w:val="pt-PT"/>
        </w:rPr>
      </w:pPr>
    </w:p>
    <w:p w14:paraId="364E6B37" w14:textId="2D06DF3A" w:rsidR="00D00777" w:rsidRPr="00D00777" w:rsidRDefault="00D00777" w:rsidP="00D00777">
      <w:pPr>
        <w:ind w:left="576"/>
        <w:rPr>
          <w:lang w:val="pt-PT"/>
        </w:rPr>
      </w:pPr>
      <w:r>
        <w:rPr>
          <w:lang w:val="pt-PT"/>
        </w:rPr>
        <w:t xml:space="preserve">Esta secção tem como objetivo descrever a versão inicial </w:t>
      </w:r>
      <w:r w:rsidR="00581163">
        <w:rPr>
          <w:lang w:val="pt-PT"/>
        </w:rPr>
        <w:t xml:space="preserve">da API de acesso ao </w:t>
      </w:r>
      <w:proofErr w:type="spellStart"/>
      <w:r w:rsidR="00581163">
        <w:rPr>
          <w:lang w:val="pt-PT"/>
        </w:rPr>
        <w:t>Yamba</w:t>
      </w:r>
      <w:proofErr w:type="spellEnd"/>
      <w:r w:rsidR="00581163">
        <w:rPr>
          <w:lang w:val="pt-PT"/>
        </w:rPr>
        <w:t>.</w:t>
      </w:r>
    </w:p>
    <w:p w14:paraId="12CD6E04" w14:textId="77777777" w:rsidR="00CA4F7A" w:rsidRPr="00CA4F7A" w:rsidRDefault="00CA4F7A" w:rsidP="00D00777">
      <w:pPr>
        <w:pStyle w:val="Cabealho3"/>
        <w:rPr>
          <w:lang w:val="pt-PT"/>
        </w:rPr>
      </w:pPr>
      <w:bookmarkStart w:id="3" w:name="_Toc359169628"/>
      <w:proofErr w:type="spellStart"/>
      <w:r w:rsidRPr="00CA4F7A">
        <w:rPr>
          <w:lang w:val="pt-PT"/>
        </w:rPr>
        <w:t>TwitterAsyncTask</w:t>
      </w:r>
      <w:bookmarkEnd w:id="3"/>
      <w:proofErr w:type="spellEnd"/>
      <w:r w:rsidRPr="00CA4F7A">
        <w:rPr>
          <w:lang w:val="pt-PT"/>
        </w:rPr>
        <w:t xml:space="preserve">  </w:t>
      </w:r>
    </w:p>
    <w:p w14:paraId="5D75D100" w14:textId="77777777" w:rsidR="00D00777" w:rsidRDefault="00D00777" w:rsidP="00D00777">
      <w:pPr>
        <w:ind w:firstLine="576"/>
        <w:rPr>
          <w:lang w:val="pt-PT"/>
        </w:rPr>
      </w:pPr>
    </w:p>
    <w:p w14:paraId="6E025236" w14:textId="73D9A4D1" w:rsidR="00CA4F7A" w:rsidRDefault="00CA4F7A" w:rsidP="00D00777">
      <w:pPr>
        <w:ind w:firstLine="576"/>
        <w:rPr>
          <w:lang w:val="pt-PT"/>
        </w:rPr>
      </w:pPr>
      <w:r w:rsidRPr="00CA4F7A">
        <w:rPr>
          <w:lang w:val="pt-PT"/>
        </w:rPr>
        <w:t xml:space="preserve">Existe um </w:t>
      </w:r>
      <w:r w:rsidR="003B4BC8" w:rsidRPr="00CA4F7A">
        <w:rPr>
          <w:lang w:val="pt-PT"/>
        </w:rPr>
        <w:t>aspeto</w:t>
      </w:r>
      <w:r w:rsidRPr="00CA4F7A">
        <w:rPr>
          <w:lang w:val="pt-PT"/>
        </w:rPr>
        <w:t xml:space="preserve"> em comum</w:t>
      </w:r>
      <w:r w:rsidR="00581163">
        <w:rPr>
          <w:lang w:val="pt-PT"/>
        </w:rPr>
        <w:t>,</w:t>
      </w:r>
      <w:r w:rsidRPr="00CA4F7A">
        <w:rPr>
          <w:lang w:val="pt-PT"/>
        </w:rPr>
        <w:t xml:space="preserve"> partilhado por todas as </w:t>
      </w:r>
      <w:r w:rsidR="003B4BC8">
        <w:rPr>
          <w:lang w:val="pt-PT"/>
        </w:rPr>
        <w:t>tarefas</w:t>
      </w:r>
      <w:r w:rsidRPr="00CA4F7A">
        <w:rPr>
          <w:lang w:val="pt-PT"/>
        </w:rPr>
        <w:t xml:space="preserve">, que implementam uma determinada </w:t>
      </w:r>
      <w:r w:rsidR="003B4BC8" w:rsidRPr="00CA4F7A">
        <w:rPr>
          <w:lang w:val="pt-PT"/>
        </w:rPr>
        <w:t>ação</w:t>
      </w:r>
      <w:r w:rsidRPr="00CA4F7A">
        <w:rPr>
          <w:lang w:val="pt-PT"/>
        </w:rPr>
        <w:t xml:space="preserve"> do </w:t>
      </w:r>
      <w:proofErr w:type="spellStart"/>
      <w:r w:rsidR="00581163">
        <w:rPr>
          <w:lang w:val="pt-PT"/>
        </w:rPr>
        <w:t>Yamba</w:t>
      </w:r>
      <w:proofErr w:type="spellEnd"/>
      <w:r w:rsidRPr="00CA4F7A">
        <w:rPr>
          <w:lang w:val="pt-PT"/>
        </w:rPr>
        <w:t xml:space="preserve"> API, e este </w:t>
      </w:r>
      <w:r w:rsidR="003B4BC8" w:rsidRPr="00CA4F7A">
        <w:rPr>
          <w:lang w:val="pt-PT"/>
        </w:rPr>
        <w:t>aspeto</w:t>
      </w:r>
      <w:r w:rsidRPr="00CA4F7A">
        <w:rPr>
          <w:lang w:val="pt-PT"/>
        </w:rPr>
        <w:t xml:space="preserve"> é o facto de todas precisarem de um </w:t>
      </w:r>
      <w:r w:rsidR="003B4BC8" w:rsidRPr="00CA4F7A">
        <w:rPr>
          <w:lang w:val="pt-PT"/>
        </w:rPr>
        <w:t>objeto</w:t>
      </w:r>
      <w:r w:rsidRPr="00CA4F7A">
        <w:rPr>
          <w:lang w:val="pt-PT"/>
        </w:rPr>
        <w:t xml:space="preserve"> </w:t>
      </w:r>
      <w:proofErr w:type="spellStart"/>
      <w:r w:rsidRPr="00CA4F7A">
        <w:rPr>
          <w:lang w:val="pt-PT"/>
        </w:rPr>
        <w:t>Twitter</w:t>
      </w:r>
      <w:proofErr w:type="spellEnd"/>
      <w:r w:rsidRPr="00CA4F7A">
        <w:rPr>
          <w:lang w:val="pt-PT"/>
        </w:rPr>
        <w:t xml:space="preserve"> para poderem </w:t>
      </w:r>
      <w:r w:rsidR="003B4BC8" w:rsidRPr="00CA4F7A">
        <w:rPr>
          <w:lang w:val="pt-PT"/>
        </w:rPr>
        <w:t>efetuar</w:t>
      </w:r>
      <w:r w:rsidRPr="00CA4F7A">
        <w:rPr>
          <w:lang w:val="pt-PT"/>
        </w:rPr>
        <w:t xml:space="preserve"> a </w:t>
      </w:r>
      <w:r w:rsidR="003B4BC8" w:rsidRPr="00CA4F7A">
        <w:rPr>
          <w:lang w:val="pt-PT"/>
        </w:rPr>
        <w:t>ação</w:t>
      </w:r>
      <w:r w:rsidRPr="00CA4F7A">
        <w:rPr>
          <w:lang w:val="pt-PT"/>
        </w:rPr>
        <w:t xml:space="preserve">. Desta forma, a </w:t>
      </w:r>
      <w:proofErr w:type="spellStart"/>
      <w:r w:rsidRPr="00CA4F7A">
        <w:rPr>
          <w:lang w:val="pt-PT"/>
        </w:rPr>
        <w:t>TwitterAsyncTask</w:t>
      </w:r>
      <w:proofErr w:type="spellEnd"/>
      <w:r w:rsidRPr="00CA4F7A">
        <w:rPr>
          <w:lang w:val="pt-PT"/>
        </w:rPr>
        <w:t xml:space="preserve"> garante que esse </w:t>
      </w:r>
      <w:r w:rsidR="003B4BC8" w:rsidRPr="00CA4F7A">
        <w:rPr>
          <w:lang w:val="pt-PT"/>
        </w:rPr>
        <w:t>objeto</w:t>
      </w:r>
      <w:r w:rsidRPr="00CA4F7A">
        <w:rPr>
          <w:lang w:val="pt-PT"/>
        </w:rPr>
        <w:t xml:space="preserve"> exista e seja o mais </w:t>
      </w:r>
      <w:r w:rsidR="003B4BC8" w:rsidRPr="00CA4F7A">
        <w:rPr>
          <w:lang w:val="pt-PT"/>
        </w:rPr>
        <w:t>atual</w:t>
      </w:r>
      <w:r w:rsidRPr="00CA4F7A">
        <w:rPr>
          <w:lang w:val="pt-PT"/>
        </w:rPr>
        <w:t xml:space="preserve"> possível</w:t>
      </w:r>
      <w:r w:rsidR="00581163">
        <w:rPr>
          <w:lang w:val="pt-PT"/>
        </w:rPr>
        <w:t>, ou seja, com as configurações atuais</w:t>
      </w:r>
      <w:r w:rsidRPr="00CA4F7A">
        <w:rPr>
          <w:lang w:val="pt-PT"/>
        </w:rPr>
        <w:t>, pois o utilizador pode mu</w:t>
      </w:r>
      <w:r w:rsidR="00D00777">
        <w:rPr>
          <w:lang w:val="pt-PT"/>
        </w:rPr>
        <w:t>dar de utilizador e/ou serviço.</w:t>
      </w:r>
    </w:p>
    <w:p w14:paraId="3BD1CBED" w14:textId="64015908" w:rsidR="00406645" w:rsidRDefault="00406645" w:rsidP="00406645">
      <w:pPr>
        <w:pStyle w:val="Cabealho2"/>
        <w:rPr>
          <w:lang w:val="pt-PT"/>
        </w:rPr>
      </w:pPr>
      <w:bookmarkStart w:id="4" w:name="_Toc359169629"/>
      <w:proofErr w:type="spellStart"/>
      <w:r>
        <w:rPr>
          <w:lang w:val="pt-PT"/>
        </w:rPr>
        <w:t>Services</w:t>
      </w:r>
      <w:bookmarkEnd w:id="4"/>
      <w:proofErr w:type="spellEnd"/>
    </w:p>
    <w:p w14:paraId="785B5CBB" w14:textId="77777777" w:rsidR="00406645" w:rsidRDefault="00406645" w:rsidP="00406645">
      <w:pPr>
        <w:rPr>
          <w:lang w:val="pt-PT"/>
        </w:rPr>
      </w:pPr>
    </w:p>
    <w:p w14:paraId="4B424719" w14:textId="48021976" w:rsidR="00737075" w:rsidRDefault="00406645" w:rsidP="004079C0">
      <w:pPr>
        <w:ind w:firstLine="576"/>
        <w:rPr>
          <w:lang w:val="pt-PT"/>
        </w:rPr>
      </w:pPr>
      <w:r>
        <w:rPr>
          <w:lang w:val="pt-PT"/>
        </w:rPr>
        <w:t xml:space="preserve">Numa segunda versão foram implementados serviços para obter a </w:t>
      </w:r>
      <w:proofErr w:type="spellStart"/>
      <w:r w:rsidRPr="004079C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e </w:t>
      </w:r>
      <w:r w:rsidR="004079C0">
        <w:rPr>
          <w:lang w:val="pt-PT"/>
        </w:rPr>
        <w:t>publicar estados</w:t>
      </w:r>
      <w:r w:rsidR="00AD0416">
        <w:rPr>
          <w:lang w:val="pt-PT"/>
        </w:rPr>
        <w:t>.</w:t>
      </w:r>
      <w:r w:rsidR="009553C2">
        <w:rPr>
          <w:lang w:val="pt-PT"/>
        </w:rPr>
        <w:t xml:space="preserve"> Esta troca permitiu uma maior segurança quanto à execução das tarefas em questão, isto pois o </w:t>
      </w:r>
      <w:proofErr w:type="spellStart"/>
      <w:r w:rsidR="009553C2">
        <w:rPr>
          <w:lang w:val="pt-PT"/>
        </w:rPr>
        <w:t>android</w:t>
      </w:r>
      <w:proofErr w:type="spellEnd"/>
      <w:r w:rsidR="009553C2">
        <w:rPr>
          <w:lang w:val="pt-PT"/>
        </w:rPr>
        <w:t xml:space="preserve"> pode a qualquer momento decidir terminar </w:t>
      </w:r>
      <w:proofErr w:type="spellStart"/>
      <w:r w:rsidR="009553C2">
        <w:rPr>
          <w:i/>
          <w:lang w:val="pt-PT"/>
        </w:rPr>
        <w:t>activities</w:t>
      </w:r>
      <w:proofErr w:type="spellEnd"/>
      <w:r w:rsidR="009553C2">
        <w:rPr>
          <w:lang w:val="pt-PT"/>
        </w:rPr>
        <w:t xml:space="preserve">, seja por falta de memória ou um outro qualquer critério. </w:t>
      </w:r>
    </w:p>
    <w:p w14:paraId="22C185B7" w14:textId="748D884B" w:rsidR="00406645" w:rsidRDefault="009553C2" w:rsidP="004079C0">
      <w:pPr>
        <w:ind w:firstLine="576"/>
        <w:rPr>
          <w:lang w:val="pt-PT"/>
        </w:rPr>
      </w:pPr>
      <w:r>
        <w:rPr>
          <w:lang w:val="pt-PT"/>
        </w:rPr>
        <w:t>Te</w:t>
      </w:r>
      <w:r w:rsidR="00737075">
        <w:rPr>
          <w:lang w:val="pt-PT"/>
        </w:rPr>
        <w:t>ndo</w:t>
      </w:r>
      <w:r>
        <w:rPr>
          <w:lang w:val="pt-PT"/>
        </w:rPr>
        <w:t xml:space="preserve"> tarefas de longa execução</w:t>
      </w:r>
      <w:r w:rsidR="00737075">
        <w:rPr>
          <w:lang w:val="pt-PT"/>
        </w:rPr>
        <w:t>,</w:t>
      </w:r>
      <w:r>
        <w:rPr>
          <w:lang w:val="pt-PT"/>
        </w:rPr>
        <w:t xml:space="preserve"> associadas a uma atividade</w:t>
      </w:r>
      <w:r w:rsidR="00737075">
        <w:rPr>
          <w:lang w:val="pt-PT"/>
        </w:rPr>
        <w:t>, estas</w:t>
      </w:r>
      <w:r>
        <w:rPr>
          <w:lang w:val="pt-PT"/>
        </w:rPr>
        <w:t xml:space="preserve"> </w:t>
      </w:r>
      <w:r w:rsidR="00737075">
        <w:rPr>
          <w:lang w:val="pt-PT"/>
        </w:rPr>
        <w:t>corr</w:t>
      </w:r>
      <w:r>
        <w:rPr>
          <w:lang w:val="pt-PT"/>
        </w:rPr>
        <w:t>iam sempre o r</w:t>
      </w:r>
      <w:r w:rsidR="00737075">
        <w:rPr>
          <w:lang w:val="pt-PT"/>
        </w:rPr>
        <w:t xml:space="preserve">isco de serem terminadas a meio, isto porque o </w:t>
      </w:r>
      <w:proofErr w:type="spellStart"/>
      <w:r w:rsidR="00737075">
        <w:rPr>
          <w:lang w:val="pt-PT"/>
        </w:rPr>
        <w:t>android</w:t>
      </w:r>
      <w:proofErr w:type="spellEnd"/>
      <w:r w:rsidR="00737075">
        <w:rPr>
          <w:lang w:val="pt-PT"/>
        </w:rPr>
        <w:t xml:space="preserve"> pode a qualquer momento terminar uma tarefa caso necessite de mais recursos.</w:t>
      </w:r>
      <w:r>
        <w:rPr>
          <w:lang w:val="pt-PT"/>
        </w:rPr>
        <w:t xml:space="preserve"> Um serviço tem uma maior resiliência a estes processos de terminação automáticos, isto pois foi determinado que primeiro serão sempre terminadas as atividades</w:t>
      </w:r>
      <w:r w:rsidR="00737075">
        <w:rPr>
          <w:lang w:val="pt-PT"/>
        </w:rPr>
        <w:t>, principalmente</w:t>
      </w:r>
      <w:r>
        <w:rPr>
          <w:lang w:val="pt-PT"/>
        </w:rPr>
        <w:t xml:space="preserve"> se</w:t>
      </w:r>
      <w:r w:rsidR="00737075">
        <w:rPr>
          <w:lang w:val="pt-PT"/>
        </w:rPr>
        <w:t xml:space="preserve"> não</w:t>
      </w:r>
      <w:r>
        <w:rPr>
          <w:lang w:val="pt-PT"/>
        </w:rPr>
        <w:t xml:space="preserve"> </w:t>
      </w:r>
      <w:r w:rsidR="00737075">
        <w:rPr>
          <w:lang w:val="pt-PT"/>
        </w:rPr>
        <w:t>estiverem</w:t>
      </w:r>
      <w:r>
        <w:rPr>
          <w:lang w:val="pt-PT"/>
        </w:rPr>
        <w:t xml:space="preserve"> a ser mostradas.</w:t>
      </w:r>
    </w:p>
    <w:p w14:paraId="610F6AE5" w14:textId="22418451" w:rsidR="00B16545" w:rsidRDefault="00B16545" w:rsidP="00B16545">
      <w:pPr>
        <w:ind w:firstLine="576"/>
        <w:rPr>
          <w:lang w:val="pt-PT"/>
        </w:rPr>
      </w:pPr>
      <w:r>
        <w:rPr>
          <w:lang w:val="pt-PT"/>
        </w:rPr>
        <w:t xml:space="preserve">A troca de </w:t>
      </w:r>
      <w:proofErr w:type="spellStart"/>
      <w:r>
        <w:rPr>
          <w:lang w:val="pt-PT"/>
        </w:rPr>
        <w:t>AsyncTasks</w:t>
      </w:r>
      <w:proofErr w:type="spellEnd"/>
      <w:r>
        <w:rPr>
          <w:lang w:val="pt-PT"/>
        </w:rPr>
        <w:t xml:space="preserve"> para serviços não teve qualquer impacto nas atividades, isto porque estas fazem uso da API </w:t>
      </w:r>
      <w:proofErr w:type="spellStart"/>
      <w:r>
        <w:rPr>
          <w:lang w:val="pt-PT"/>
        </w:rPr>
        <w:t>TwitterAsync</w:t>
      </w:r>
      <w:proofErr w:type="spellEnd"/>
      <w:r>
        <w:rPr>
          <w:lang w:val="pt-PT"/>
        </w:rPr>
        <w:t xml:space="preserve"> para aceder ao serviço</w:t>
      </w:r>
      <w:r w:rsidR="002B306C">
        <w:rPr>
          <w:lang w:val="pt-PT"/>
        </w:rPr>
        <w:t>.</w:t>
      </w:r>
    </w:p>
    <w:p w14:paraId="737F4F6F" w14:textId="3C48118D" w:rsidR="00EB2847" w:rsidRDefault="00EB2847" w:rsidP="00EB2847">
      <w:pPr>
        <w:pStyle w:val="Cabealho3"/>
      </w:pPr>
      <w:bookmarkStart w:id="5" w:name="_Toc359169630"/>
      <w:proofErr w:type="spellStart"/>
      <w:r w:rsidRPr="00EB2847">
        <w:lastRenderedPageBreak/>
        <w:t>TimelinePullService</w:t>
      </w:r>
      <w:bookmarkEnd w:id="5"/>
      <w:proofErr w:type="spellEnd"/>
    </w:p>
    <w:p w14:paraId="711E8E5A" w14:textId="77777777" w:rsidR="00EB2847" w:rsidRPr="00EB2847" w:rsidRDefault="00EB2847" w:rsidP="00EB2847"/>
    <w:p w14:paraId="27FF3311" w14:textId="12D1DFD0" w:rsidR="004079C0" w:rsidRDefault="004079C0" w:rsidP="004079C0">
      <w:pPr>
        <w:ind w:firstLine="576"/>
        <w:rPr>
          <w:lang w:val="pt-PT"/>
        </w:rPr>
      </w:pPr>
      <w:r>
        <w:rPr>
          <w:lang w:val="pt-PT"/>
        </w:rPr>
        <w:t>O serviço “</w:t>
      </w:r>
      <w:proofErr w:type="spellStart"/>
      <w:r>
        <w:rPr>
          <w:lang w:val="pt-PT"/>
        </w:rPr>
        <w:t>TimelinePullService</w:t>
      </w:r>
      <w:proofErr w:type="spellEnd"/>
      <w:r>
        <w:rPr>
          <w:lang w:val="pt-PT"/>
        </w:rPr>
        <w:t xml:space="preserve">” corre sempre em background desde o início da aplicação até que esta seja terminada, isto permite manter a </w:t>
      </w:r>
      <w:proofErr w:type="spellStart"/>
      <w:r w:rsidRPr="004079C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sempre atualizada mesmo quando o utiliz</w:t>
      </w:r>
      <w:r w:rsidR="00EB2847">
        <w:rPr>
          <w:lang w:val="pt-PT"/>
        </w:rPr>
        <w:t>ador não se encontra na vista</w:t>
      </w:r>
      <w:r>
        <w:rPr>
          <w:lang w:val="pt-PT"/>
        </w:rPr>
        <w:t>.</w:t>
      </w:r>
      <w:r w:rsidR="00DF63FA">
        <w:rPr>
          <w:lang w:val="pt-PT"/>
        </w:rPr>
        <w:t xml:space="preserve"> </w:t>
      </w:r>
      <w:r w:rsidR="00EB2847">
        <w:rPr>
          <w:lang w:val="pt-PT"/>
        </w:rPr>
        <w:t xml:space="preserve">Este serviço vai ainda guardar a </w:t>
      </w:r>
      <w:proofErr w:type="spellStart"/>
      <w:r w:rsidR="00EB2847">
        <w:rPr>
          <w:lang w:val="pt-PT"/>
        </w:rPr>
        <w:t>timeline</w:t>
      </w:r>
      <w:proofErr w:type="spellEnd"/>
      <w:r w:rsidR="00EB2847">
        <w:rPr>
          <w:lang w:val="pt-PT"/>
        </w:rPr>
        <w:t xml:space="preserve"> numa base de dados </w:t>
      </w:r>
      <w:proofErr w:type="spellStart"/>
      <w:r w:rsidR="00EB2847">
        <w:rPr>
          <w:lang w:val="pt-PT"/>
        </w:rPr>
        <w:t>SQLite</w:t>
      </w:r>
      <w:proofErr w:type="spellEnd"/>
      <w:r w:rsidR="00EB2847">
        <w:rPr>
          <w:lang w:val="pt-PT"/>
        </w:rPr>
        <w:t>, permitindo uma consulta rápida nas próximas vezes que o utilizador volte à aplicação, ao invés de ficar a espera que se carreguem os novos pode ver imediatamente os últimos guardados.</w:t>
      </w:r>
    </w:p>
    <w:p w14:paraId="59BA4992" w14:textId="0CD94328" w:rsidR="008E3368" w:rsidRDefault="008E3368" w:rsidP="004079C0">
      <w:pPr>
        <w:ind w:firstLine="576"/>
        <w:rPr>
          <w:lang w:val="pt-PT"/>
        </w:rPr>
      </w:pPr>
      <w:r>
        <w:rPr>
          <w:lang w:val="pt-PT"/>
        </w:rPr>
        <w:t xml:space="preserve">No caso de não haver acesso à internet é parado o timer que atualiza 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, na eventualidade do acesso à internet voltar com a aplicação aberta é enviada uma notificação ao serviço, o qual irá arrancar o timer novamente, permitindo que 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 volte a ser atualizada.</w:t>
      </w:r>
    </w:p>
    <w:p w14:paraId="77202707" w14:textId="4C68FC12" w:rsidR="00CB51D1" w:rsidRDefault="00CB51D1" w:rsidP="00CB51D1">
      <w:pPr>
        <w:pStyle w:val="Cabealho3"/>
        <w:rPr>
          <w:lang w:val="pt-PT"/>
        </w:rPr>
      </w:pPr>
      <w:bookmarkStart w:id="6" w:name="_Toc359169631"/>
      <w:proofErr w:type="spellStart"/>
      <w:r>
        <w:rPr>
          <w:lang w:val="pt-PT"/>
        </w:rPr>
        <w:t>UserInfoPullService</w:t>
      </w:r>
      <w:bookmarkEnd w:id="6"/>
      <w:proofErr w:type="spellEnd"/>
    </w:p>
    <w:p w14:paraId="6B3ADE24" w14:textId="77777777" w:rsidR="00CB51D1" w:rsidRDefault="00CB51D1" w:rsidP="00CB51D1">
      <w:pPr>
        <w:rPr>
          <w:lang w:val="pt-PT"/>
        </w:rPr>
      </w:pPr>
    </w:p>
    <w:p w14:paraId="729B1514" w14:textId="1684C906" w:rsidR="00CB51D1" w:rsidRPr="00CB51D1" w:rsidRDefault="00CB51D1" w:rsidP="00EA346C">
      <w:pPr>
        <w:ind w:firstLine="576"/>
        <w:rPr>
          <w:lang w:val="pt-PT"/>
        </w:rPr>
      </w:pPr>
      <w:r>
        <w:rPr>
          <w:lang w:val="pt-PT"/>
        </w:rPr>
        <w:t>O serviço “</w:t>
      </w:r>
      <w:proofErr w:type="spellStart"/>
      <w:r>
        <w:rPr>
          <w:lang w:val="pt-PT"/>
        </w:rPr>
        <w:t>UserInfoPullService</w:t>
      </w:r>
      <w:proofErr w:type="spellEnd"/>
      <w:r>
        <w:rPr>
          <w:lang w:val="pt-PT"/>
        </w:rPr>
        <w:t xml:space="preserve">” é responsável por obter a informação </w:t>
      </w:r>
      <w:r w:rsidR="00EA346C">
        <w:rPr>
          <w:lang w:val="pt-PT"/>
        </w:rPr>
        <w:t>do utilizador, este serviço corre num processo separado</w:t>
      </w:r>
      <w:r w:rsidR="000D4873">
        <w:rPr>
          <w:lang w:val="pt-PT"/>
        </w:rPr>
        <w:t xml:space="preserve"> o que faz com que se tenha que ter alguns cuidados com a sua implementação. </w:t>
      </w:r>
      <w:r w:rsidR="00570BF0">
        <w:rPr>
          <w:lang w:val="pt-PT"/>
        </w:rPr>
        <w:t>A</w:t>
      </w:r>
      <w:r w:rsidR="000D4873">
        <w:rPr>
          <w:lang w:val="pt-PT"/>
        </w:rPr>
        <w:t xml:space="preserve"> informação obtida do serviço tem que ser encapsulada num </w:t>
      </w:r>
      <w:proofErr w:type="spellStart"/>
      <w:r w:rsidR="000D4873">
        <w:rPr>
          <w:lang w:val="pt-PT"/>
        </w:rPr>
        <w:t>bundle</w:t>
      </w:r>
      <w:proofErr w:type="spellEnd"/>
      <w:r w:rsidR="000D4873">
        <w:rPr>
          <w:lang w:val="pt-PT"/>
        </w:rPr>
        <w:t xml:space="preserve"> e enviada através de um Messenger, de forma a permitir ultrapassar a barreira dos processos.</w:t>
      </w:r>
    </w:p>
    <w:p w14:paraId="6A18DBC0" w14:textId="77777777" w:rsidR="00CA4F7A" w:rsidRPr="00CA4F7A" w:rsidRDefault="00CA4F7A" w:rsidP="00CA4F7A">
      <w:pPr>
        <w:pStyle w:val="Cabealho2"/>
        <w:rPr>
          <w:lang w:val="pt-PT"/>
        </w:rPr>
      </w:pPr>
      <w:bookmarkStart w:id="7" w:name="_Toc359169632"/>
      <w:r w:rsidRPr="00CA4F7A">
        <w:rPr>
          <w:lang w:val="pt-PT"/>
        </w:rPr>
        <w:t xml:space="preserve">Tratamento de </w:t>
      </w:r>
      <w:r w:rsidR="003B4BC8" w:rsidRPr="00CA4F7A">
        <w:rPr>
          <w:lang w:val="pt-PT"/>
        </w:rPr>
        <w:t>Exceções</w:t>
      </w:r>
      <w:bookmarkEnd w:id="7"/>
      <w:r w:rsidRPr="00CA4F7A">
        <w:rPr>
          <w:lang w:val="pt-PT"/>
        </w:rPr>
        <w:t xml:space="preserve">  </w:t>
      </w:r>
    </w:p>
    <w:p w14:paraId="69984867" w14:textId="77777777" w:rsidR="00D00777" w:rsidRDefault="00D00777" w:rsidP="00CA4F7A">
      <w:pPr>
        <w:ind w:firstLine="576"/>
        <w:rPr>
          <w:lang w:val="pt-PT"/>
        </w:rPr>
      </w:pPr>
    </w:p>
    <w:p w14:paraId="56B33196" w14:textId="77777777" w:rsidR="00CA4F7A" w:rsidRPr="00CA4F7A" w:rsidRDefault="00CA4F7A" w:rsidP="00CA4F7A">
      <w:pPr>
        <w:ind w:firstLine="576"/>
        <w:rPr>
          <w:lang w:val="pt-PT"/>
        </w:rPr>
      </w:pPr>
      <w:r w:rsidRPr="00CA4F7A">
        <w:rPr>
          <w:lang w:val="pt-PT"/>
        </w:rPr>
        <w:t xml:space="preserve">Dado que todas as </w:t>
      </w:r>
      <w:r w:rsidR="003B4BC8" w:rsidRPr="00CA4F7A">
        <w:rPr>
          <w:lang w:val="pt-PT"/>
        </w:rPr>
        <w:t>ações</w:t>
      </w:r>
      <w:r w:rsidRPr="00CA4F7A">
        <w:rPr>
          <w:lang w:val="pt-PT"/>
        </w:rPr>
        <w:t xml:space="preserve"> são executadas em background é necessário permitir que a UI possa receber estas </w:t>
      </w:r>
      <w:r w:rsidR="003B4BC8" w:rsidRPr="00CA4F7A">
        <w:rPr>
          <w:lang w:val="pt-PT"/>
        </w:rPr>
        <w:t>exceções</w:t>
      </w:r>
      <w:r w:rsidRPr="00CA4F7A">
        <w:rPr>
          <w:lang w:val="pt-PT"/>
        </w:rPr>
        <w:t>, e trata-las como desej</w:t>
      </w:r>
      <w:bookmarkStart w:id="8" w:name="_GoBack"/>
      <w:bookmarkEnd w:id="8"/>
      <w:r w:rsidRPr="00CA4F7A">
        <w:rPr>
          <w:lang w:val="pt-PT"/>
        </w:rPr>
        <w:t xml:space="preserve">ar. O mecanismo implementado, embora não sendo o ideal, permite que isto aconteça através de um </w:t>
      </w:r>
      <w:proofErr w:type="spellStart"/>
      <w:r w:rsidRPr="00C9698B">
        <w:rPr>
          <w:i/>
          <w:lang w:val="pt-PT"/>
        </w:rPr>
        <w:t>listener</w:t>
      </w:r>
      <w:proofErr w:type="spellEnd"/>
      <w:r w:rsidRPr="00CA4F7A">
        <w:rPr>
          <w:lang w:val="pt-PT"/>
        </w:rPr>
        <w:t xml:space="preserve"> especial, registado de forma estática, que é chamado sempre que uma </w:t>
      </w:r>
      <w:r w:rsidR="003B4BC8" w:rsidRPr="00CA4F7A">
        <w:rPr>
          <w:lang w:val="pt-PT"/>
        </w:rPr>
        <w:t>exceção</w:t>
      </w:r>
      <w:r w:rsidRPr="00CA4F7A">
        <w:rPr>
          <w:lang w:val="pt-PT"/>
        </w:rPr>
        <w:t xml:space="preserve"> acontece.  </w:t>
      </w:r>
    </w:p>
    <w:p w14:paraId="3382235B" w14:textId="68345846" w:rsidR="00CA4F7A" w:rsidRDefault="00B15865" w:rsidP="00CA4F7A">
      <w:pPr>
        <w:ind w:firstLine="432"/>
        <w:rPr>
          <w:lang w:val="pt-PT"/>
        </w:rPr>
      </w:pPr>
      <w:r>
        <w:rPr>
          <w:lang w:val="pt-PT"/>
        </w:rPr>
        <w:t xml:space="preserve">Os </w:t>
      </w:r>
      <w:proofErr w:type="spellStart"/>
      <w:r w:rsidRPr="00B15865">
        <w:rPr>
          <w:i/>
          <w:lang w:val="pt-PT"/>
        </w:rPr>
        <w:t>listener</w:t>
      </w:r>
      <w:r>
        <w:rPr>
          <w:i/>
          <w:lang w:val="pt-PT"/>
        </w:rPr>
        <w:t>s</w:t>
      </w:r>
      <w:proofErr w:type="spellEnd"/>
      <w:r>
        <w:rPr>
          <w:lang w:val="pt-PT"/>
        </w:rPr>
        <w:t xml:space="preserve"> são invocados pela</w:t>
      </w:r>
      <w:r w:rsidR="00CA4F7A" w:rsidRPr="00CA4F7A">
        <w:rPr>
          <w:lang w:val="pt-PT"/>
        </w:rPr>
        <w:t xml:space="preserve"> </w:t>
      </w:r>
      <w:proofErr w:type="spellStart"/>
      <w:r w:rsidR="00CA4F7A" w:rsidRPr="00CA4F7A">
        <w:rPr>
          <w:lang w:val="pt-PT"/>
        </w:rPr>
        <w:t>TwitterAsyncTask</w:t>
      </w:r>
      <w:proofErr w:type="spellEnd"/>
      <w:r w:rsidR="00CA4F7A" w:rsidRPr="00CA4F7A">
        <w:rPr>
          <w:lang w:val="pt-PT"/>
        </w:rPr>
        <w:t xml:space="preserve">, que apanha todas as </w:t>
      </w:r>
      <w:r w:rsidR="003B4BC8" w:rsidRPr="00CA4F7A">
        <w:rPr>
          <w:lang w:val="pt-PT"/>
        </w:rPr>
        <w:t>exceções</w:t>
      </w:r>
      <w:r w:rsidR="00CA4F7A" w:rsidRPr="00CA4F7A">
        <w:rPr>
          <w:lang w:val="pt-PT"/>
        </w:rPr>
        <w:t xml:space="preserve"> e notifica quem estiver registado no </w:t>
      </w:r>
      <w:proofErr w:type="spellStart"/>
      <w:r w:rsidR="00CA4F7A" w:rsidRPr="00C9698B">
        <w:rPr>
          <w:i/>
          <w:lang w:val="pt-PT"/>
        </w:rPr>
        <w:t>listener</w:t>
      </w:r>
      <w:proofErr w:type="spellEnd"/>
      <w:r w:rsidR="00CA4F7A" w:rsidRPr="00CA4F7A">
        <w:rPr>
          <w:lang w:val="pt-PT"/>
        </w:rPr>
        <w:t xml:space="preserve">, usando a </w:t>
      </w:r>
      <w:proofErr w:type="spellStart"/>
      <w:r w:rsidR="00CA4F7A" w:rsidRPr="00C9698B">
        <w:rPr>
          <w:i/>
          <w:lang w:val="pt-PT"/>
        </w:rPr>
        <w:t>thread</w:t>
      </w:r>
      <w:proofErr w:type="spellEnd"/>
      <w:r w:rsidR="00C9698B">
        <w:rPr>
          <w:lang w:val="pt-PT"/>
        </w:rPr>
        <w:t xml:space="preserve"> da UI.</w:t>
      </w:r>
    </w:p>
    <w:p w14:paraId="53D1C358" w14:textId="77777777" w:rsidR="00EA346C" w:rsidRDefault="00EA346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PT"/>
        </w:rPr>
      </w:pPr>
      <w:r>
        <w:rPr>
          <w:lang w:val="pt-PT"/>
        </w:rPr>
        <w:br w:type="page"/>
      </w:r>
    </w:p>
    <w:p w14:paraId="748B2A7E" w14:textId="3D3C77EE" w:rsidR="00EB2847" w:rsidRDefault="00EB2847" w:rsidP="00EB2847">
      <w:pPr>
        <w:pStyle w:val="Cabealho1"/>
        <w:rPr>
          <w:lang w:val="pt-PT"/>
        </w:rPr>
      </w:pPr>
      <w:bookmarkStart w:id="9" w:name="_Toc359169633"/>
      <w:proofErr w:type="spellStart"/>
      <w:r>
        <w:rPr>
          <w:lang w:val="pt-PT"/>
        </w:rPr>
        <w:lastRenderedPageBreak/>
        <w:t>DatabaseManager</w:t>
      </w:r>
      <w:bookmarkEnd w:id="9"/>
      <w:proofErr w:type="spellEnd"/>
    </w:p>
    <w:p w14:paraId="41C1F1AC" w14:textId="77777777" w:rsidR="005E01AC" w:rsidRDefault="005E01AC" w:rsidP="005E01AC">
      <w:pPr>
        <w:rPr>
          <w:lang w:val="pt-PT"/>
        </w:rPr>
      </w:pPr>
    </w:p>
    <w:p w14:paraId="48611CB0" w14:textId="0BB06CAA" w:rsidR="005E01AC" w:rsidRDefault="005E01AC" w:rsidP="005E01AC">
      <w:pPr>
        <w:ind w:firstLine="432"/>
        <w:rPr>
          <w:lang w:val="pt-PT"/>
        </w:rPr>
      </w:pPr>
      <w:r>
        <w:rPr>
          <w:lang w:val="pt-PT"/>
        </w:rPr>
        <w:t>A API de acesso à base de dados foi dividida em três partes:</w:t>
      </w:r>
    </w:p>
    <w:p w14:paraId="1FB20682" w14:textId="0E1685F1" w:rsidR="005E01AC" w:rsidRDefault="005E01AC" w:rsidP="005E01AC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Classe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>, o ponto de entrada para a base de dados, onde é gerido todo o processo de criação e atualização da mesma</w:t>
      </w:r>
    </w:p>
    <w:p w14:paraId="06B26107" w14:textId="111D3510" w:rsidR="005E01AC" w:rsidRDefault="005E01AC" w:rsidP="005E01AC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Package </w:t>
      </w:r>
      <w:proofErr w:type="spellStart"/>
      <w:r>
        <w:rPr>
          <w:lang w:val="pt-PT"/>
        </w:rPr>
        <w:t>Versions</w:t>
      </w:r>
      <w:proofErr w:type="spellEnd"/>
      <w:r>
        <w:rPr>
          <w:lang w:val="pt-PT"/>
        </w:rPr>
        <w:t xml:space="preserve">, especificação de todas as versões da base de dados, isto permite ir criando versões progressivas que o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 xml:space="preserve"> sabe usar para </w:t>
      </w:r>
      <w:proofErr w:type="spellStart"/>
      <w:r>
        <w:rPr>
          <w:lang w:val="pt-PT"/>
        </w:rPr>
        <w:t>actualizar</w:t>
      </w:r>
      <w:proofErr w:type="spellEnd"/>
      <w:r>
        <w:rPr>
          <w:lang w:val="pt-PT"/>
        </w:rPr>
        <w:t xml:space="preserve"> uma qualquer versão até à mais </w:t>
      </w:r>
      <w:proofErr w:type="spellStart"/>
      <w:r>
        <w:rPr>
          <w:lang w:val="pt-PT"/>
        </w:rPr>
        <w:t>actual</w:t>
      </w:r>
      <w:proofErr w:type="spellEnd"/>
    </w:p>
    <w:p w14:paraId="1B767A77" w14:textId="1FAE137A" w:rsidR="005E01AC" w:rsidRDefault="005E01AC" w:rsidP="005E01AC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Package </w:t>
      </w:r>
      <w:proofErr w:type="spellStart"/>
      <w:r>
        <w:rPr>
          <w:lang w:val="pt-PT"/>
        </w:rPr>
        <w:t>Model</w:t>
      </w:r>
      <w:proofErr w:type="spellEnd"/>
      <w:r>
        <w:rPr>
          <w:lang w:val="pt-PT"/>
        </w:rPr>
        <w:t>, onde existem os objetos do modelo divididos em duas partes</w:t>
      </w:r>
    </w:p>
    <w:p w14:paraId="742DFAD8" w14:textId="7DA0CE14" w:rsidR="005E01AC" w:rsidRDefault="005E01AC" w:rsidP="005E01AC">
      <w:pPr>
        <w:pStyle w:val="PargrafodaLista"/>
        <w:numPr>
          <w:ilvl w:val="1"/>
          <w:numId w:val="14"/>
        </w:numPr>
        <w:rPr>
          <w:lang w:val="pt-PT"/>
        </w:rPr>
      </w:pPr>
      <w:r>
        <w:rPr>
          <w:lang w:val="pt-PT"/>
        </w:rPr>
        <w:t>&lt;Tabela&gt;.</w:t>
      </w:r>
      <w:proofErr w:type="spellStart"/>
      <w:proofErr w:type="gramStart"/>
      <w:r>
        <w:rPr>
          <w:lang w:val="pt-PT"/>
        </w:rPr>
        <w:t>class</w:t>
      </w:r>
      <w:proofErr w:type="spellEnd"/>
      <w:proofErr w:type="gramEnd"/>
      <w:r>
        <w:rPr>
          <w:lang w:val="pt-PT"/>
        </w:rPr>
        <w:t>, classe simples onde contém propriedades para as colunas da tabela</w:t>
      </w:r>
    </w:p>
    <w:p w14:paraId="38207E4C" w14:textId="279778B8" w:rsidR="005E01AC" w:rsidRPr="005E01AC" w:rsidRDefault="005E01AC" w:rsidP="005E01AC">
      <w:pPr>
        <w:pStyle w:val="PargrafodaLista"/>
        <w:numPr>
          <w:ilvl w:val="1"/>
          <w:numId w:val="14"/>
        </w:numPr>
        <w:rPr>
          <w:lang w:val="pt-PT"/>
        </w:rPr>
      </w:pPr>
      <w:proofErr w:type="gramStart"/>
      <w:r>
        <w:rPr>
          <w:lang w:val="pt-PT"/>
        </w:rPr>
        <w:t>&lt;Tabela&gt;</w:t>
      </w:r>
      <w:proofErr w:type="spellStart"/>
      <w:r>
        <w:rPr>
          <w:lang w:val="pt-PT"/>
        </w:rPr>
        <w:t>DataSource.</w:t>
      </w:r>
      <w:proofErr w:type="gramEnd"/>
      <w:r>
        <w:rPr>
          <w:lang w:val="pt-PT"/>
        </w:rPr>
        <w:t>class</w:t>
      </w:r>
      <w:proofErr w:type="spellEnd"/>
      <w:r>
        <w:rPr>
          <w:lang w:val="pt-PT"/>
        </w:rPr>
        <w:t>, classe que permite operações CRUD sobre a tabela em questão</w:t>
      </w:r>
    </w:p>
    <w:p w14:paraId="7B2944CB" w14:textId="50967789" w:rsidR="00EB2847" w:rsidRDefault="005E01AC" w:rsidP="005E01AC">
      <w:pPr>
        <w:pStyle w:val="Cabealho2"/>
        <w:rPr>
          <w:lang w:val="pt-PT"/>
        </w:rPr>
      </w:pPr>
      <w:r>
        <w:rPr>
          <w:lang w:val="pt-PT"/>
        </w:rPr>
        <w:t xml:space="preserve"> </w:t>
      </w:r>
      <w:bookmarkStart w:id="10" w:name="_Toc359169634"/>
      <w:r w:rsidR="00EB2847">
        <w:rPr>
          <w:lang w:val="pt-PT"/>
        </w:rPr>
        <w:t>Estrutura da Base de Dados</w:t>
      </w:r>
      <w:bookmarkEnd w:id="10"/>
    </w:p>
    <w:p w14:paraId="4EA9D514" w14:textId="77777777" w:rsidR="00EB2847" w:rsidRDefault="00EB2847" w:rsidP="00EB2847">
      <w:pPr>
        <w:rPr>
          <w:lang w:val="pt-PT"/>
        </w:rPr>
      </w:pPr>
    </w:p>
    <w:p w14:paraId="77125036" w14:textId="7AAC4012" w:rsidR="00EB2847" w:rsidRDefault="00EB2847" w:rsidP="00EB2847">
      <w:pPr>
        <w:ind w:firstLine="576"/>
        <w:rPr>
          <w:lang w:val="pt-PT"/>
        </w:rPr>
      </w:pPr>
      <w:r>
        <w:rPr>
          <w:lang w:val="pt-PT"/>
        </w:rPr>
        <w:t>Existe apenas uma tabela na base de dados, esta tabela é onde são armazenados todos os estados.</w:t>
      </w:r>
    </w:p>
    <w:p w14:paraId="3D22E135" w14:textId="0787CED9" w:rsidR="00EB2847" w:rsidRPr="00601BA7" w:rsidRDefault="00EB2847" w:rsidP="00EB2847">
      <w:pPr>
        <w:rPr>
          <w:b/>
        </w:rPr>
      </w:pPr>
      <w:r w:rsidRPr="00601BA7">
        <w:rPr>
          <w:b/>
        </w:rPr>
        <w:t>Timeline (ID</w:t>
      </w:r>
      <w:r w:rsidR="00601BA7">
        <w:rPr>
          <w:b/>
        </w:rPr>
        <w:t xml:space="preserve"> INT</w:t>
      </w:r>
      <w:r w:rsidRPr="00601BA7">
        <w:rPr>
          <w:b/>
        </w:rPr>
        <w:t>, SERVERID</w:t>
      </w:r>
      <w:r w:rsidR="00601BA7">
        <w:rPr>
          <w:b/>
        </w:rPr>
        <w:t xml:space="preserve"> INT</w:t>
      </w:r>
      <w:r w:rsidRPr="00601BA7">
        <w:rPr>
          <w:b/>
        </w:rPr>
        <w:t>, MESSAGE</w:t>
      </w:r>
      <w:r w:rsidR="00601BA7">
        <w:rPr>
          <w:b/>
        </w:rPr>
        <w:t xml:space="preserve"> TEXT</w:t>
      </w:r>
      <w:r w:rsidRPr="00601BA7">
        <w:rPr>
          <w:b/>
        </w:rPr>
        <w:t>, PUBLICATION_DATE</w:t>
      </w:r>
      <w:r w:rsidR="00601BA7">
        <w:rPr>
          <w:b/>
        </w:rPr>
        <w:t xml:space="preserve"> TEXT</w:t>
      </w:r>
      <w:r w:rsidRPr="00601BA7">
        <w:rPr>
          <w:b/>
        </w:rPr>
        <w:t>, REPLY_TO</w:t>
      </w:r>
      <w:r w:rsidR="00601BA7">
        <w:rPr>
          <w:b/>
        </w:rPr>
        <w:t xml:space="preserve"> INT</w:t>
      </w:r>
      <w:r w:rsidRPr="00601BA7">
        <w:rPr>
          <w:b/>
        </w:rPr>
        <w:t>, PUBLISHED</w:t>
      </w:r>
      <w:r w:rsidR="00601BA7">
        <w:rPr>
          <w:b/>
        </w:rPr>
        <w:t xml:space="preserve"> INT</w:t>
      </w:r>
      <w:r w:rsidRPr="00601BA7">
        <w:rPr>
          <w:b/>
        </w:rPr>
        <w:t>)</w:t>
      </w:r>
    </w:p>
    <w:p w14:paraId="04D1F798" w14:textId="77777777" w:rsidR="00AE5ACC" w:rsidRDefault="00EB2847" w:rsidP="00AE5ACC">
      <w:pPr>
        <w:ind w:firstLine="576"/>
        <w:rPr>
          <w:lang w:val="pt-PT"/>
        </w:rPr>
      </w:pPr>
      <w:r w:rsidRPr="00EB2847">
        <w:rPr>
          <w:lang w:val="pt-PT"/>
        </w:rPr>
        <w:t xml:space="preserve">A coluna ID é uma coluna </w:t>
      </w:r>
      <w:proofErr w:type="spellStart"/>
      <w:r w:rsidRPr="00EB2847">
        <w:rPr>
          <w:lang w:val="pt-PT"/>
        </w:rPr>
        <w:t>identity</w:t>
      </w:r>
      <w:proofErr w:type="spellEnd"/>
      <w:r w:rsidRPr="00EB2847">
        <w:rPr>
          <w:lang w:val="pt-PT"/>
        </w:rPr>
        <w:t xml:space="preserve"> local permitindo identificar </w:t>
      </w:r>
      <w:r>
        <w:rPr>
          <w:lang w:val="pt-PT"/>
        </w:rPr>
        <w:t>unicamente o estado</w:t>
      </w:r>
      <w:r w:rsidRPr="00EB2847">
        <w:rPr>
          <w:lang w:val="pt-PT"/>
        </w:rPr>
        <w:t>,</w:t>
      </w:r>
      <w:r>
        <w:rPr>
          <w:lang w:val="pt-PT"/>
        </w:rPr>
        <w:t xml:space="preserve"> a coluna SERVERID é o identificador do lado do serviço </w:t>
      </w:r>
      <w:proofErr w:type="spellStart"/>
      <w:r>
        <w:rPr>
          <w:lang w:val="pt-PT"/>
        </w:rPr>
        <w:t>Yamba</w:t>
      </w:r>
      <w:proofErr w:type="spellEnd"/>
      <w:r>
        <w:rPr>
          <w:lang w:val="pt-PT"/>
        </w:rPr>
        <w:t xml:space="preserve">. As colunas MESSAGE, PUBLICATION_DATE e REPLY_TO são a mensagem, a data de publicação e, caso tenha sido uma resposta, o identificador do estado ao qual serviu como resposta, </w:t>
      </w:r>
      <w:proofErr w:type="spellStart"/>
      <w:r>
        <w:rPr>
          <w:lang w:val="pt-PT"/>
        </w:rPr>
        <w:t>respectivamente</w:t>
      </w:r>
      <w:proofErr w:type="spellEnd"/>
      <w:r>
        <w:rPr>
          <w:lang w:val="pt-PT"/>
        </w:rPr>
        <w:t>.</w:t>
      </w:r>
      <w:r w:rsidR="008C6B15">
        <w:rPr>
          <w:lang w:val="pt-PT"/>
        </w:rPr>
        <w:t xml:space="preserve"> </w:t>
      </w:r>
    </w:p>
    <w:p w14:paraId="58B385B9" w14:textId="0614394B" w:rsidR="00EB2847" w:rsidRDefault="008C6B15" w:rsidP="00AE5ACC">
      <w:pPr>
        <w:ind w:firstLine="576"/>
        <w:rPr>
          <w:lang w:val="pt-PT"/>
        </w:rPr>
      </w:pPr>
      <w:r>
        <w:rPr>
          <w:lang w:val="pt-PT"/>
        </w:rPr>
        <w:t>A coluna PUBLISHED é um indicador interno se o estado já foi enviado para o serviço, quando não existe conexão esta coluna permite identificar quais os estados a submeter quando a conexão for recuperada.</w:t>
      </w:r>
    </w:p>
    <w:p w14:paraId="09F8E5D1" w14:textId="0DBBC21B" w:rsidR="00EB2847" w:rsidRDefault="00EB2847" w:rsidP="00EB2847">
      <w:pPr>
        <w:pStyle w:val="Cabealho2"/>
        <w:rPr>
          <w:lang w:val="pt-PT"/>
        </w:rPr>
      </w:pPr>
      <w:bookmarkStart w:id="11" w:name="_Toc359169635"/>
      <w:proofErr w:type="spellStart"/>
      <w:r>
        <w:rPr>
          <w:lang w:val="pt-PT"/>
        </w:rPr>
        <w:t>Versionamento</w:t>
      </w:r>
      <w:bookmarkEnd w:id="11"/>
      <w:proofErr w:type="spellEnd"/>
    </w:p>
    <w:p w14:paraId="2BCB8133" w14:textId="49B4166D" w:rsidR="005E01AC" w:rsidRDefault="005E01AC" w:rsidP="005E01AC">
      <w:pPr>
        <w:rPr>
          <w:lang w:val="pt-PT"/>
        </w:rPr>
      </w:pPr>
    </w:p>
    <w:p w14:paraId="426577DC" w14:textId="42F47202" w:rsidR="005E01AC" w:rsidRDefault="005E01AC" w:rsidP="005E01AC">
      <w:pPr>
        <w:ind w:firstLine="432"/>
        <w:rPr>
          <w:lang w:val="pt-PT"/>
        </w:rPr>
      </w:pPr>
      <w:r>
        <w:rPr>
          <w:lang w:val="pt-PT"/>
        </w:rPr>
        <w:t xml:space="preserve">Por cada versão da base de dados deve ser criado uma classe que estende de </w:t>
      </w:r>
      <w:proofErr w:type="spellStart"/>
      <w:r>
        <w:rPr>
          <w:lang w:val="pt-PT"/>
        </w:rPr>
        <w:t>DatabaseVersion</w:t>
      </w:r>
      <w:proofErr w:type="spellEnd"/>
      <w:r>
        <w:rPr>
          <w:lang w:val="pt-PT"/>
        </w:rPr>
        <w:t xml:space="preserve">, esta força a criação de scripts de criação desta versão e de </w:t>
      </w:r>
      <w:proofErr w:type="gramStart"/>
      <w:r>
        <w:rPr>
          <w:lang w:val="pt-PT"/>
        </w:rPr>
        <w:t>upgrade</w:t>
      </w:r>
      <w:proofErr w:type="gramEnd"/>
      <w:r>
        <w:rPr>
          <w:lang w:val="pt-PT"/>
        </w:rPr>
        <w:t xml:space="preserve"> da versão anterior. Esta versão deve ser depois registada no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 xml:space="preserve">, adicionando-a no fim do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DATABASE_VERSIONS e alterando a referência para a versão atual (CURRENT_VERSION) para esta.</w:t>
      </w:r>
    </w:p>
    <w:p w14:paraId="6877473A" w14:textId="778AAD18" w:rsidR="005E01AC" w:rsidRPr="005E01AC" w:rsidRDefault="005E01AC" w:rsidP="005E01AC">
      <w:pPr>
        <w:ind w:firstLine="432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 xml:space="preserve"> sabe então executar todas as alterações necessárias de forma a atualizar a base de dados da versão em que esta se encontra até à atual.</w:t>
      </w:r>
    </w:p>
    <w:p w14:paraId="22932810" w14:textId="3C0A3872" w:rsidR="00DB2823" w:rsidRDefault="00916340" w:rsidP="00DB2823">
      <w:pPr>
        <w:pStyle w:val="Cabealho1"/>
        <w:rPr>
          <w:lang w:val="pt-PT"/>
        </w:rPr>
      </w:pPr>
      <w:bookmarkStart w:id="12" w:name="_Toc359169636"/>
      <w:r>
        <w:rPr>
          <w:lang w:val="pt-PT"/>
        </w:rPr>
        <w:lastRenderedPageBreak/>
        <w:t>A</w:t>
      </w:r>
      <w:r w:rsidR="00DB2823">
        <w:rPr>
          <w:lang w:val="pt-PT"/>
        </w:rPr>
        <w:t>tividades</w:t>
      </w:r>
      <w:bookmarkEnd w:id="12"/>
    </w:p>
    <w:p w14:paraId="4FDDBFBC" w14:textId="77777777" w:rsidR="00DB2823" w:rsidRDefault="00DB2823" w:rsidP="00DB2823">
      <w:pPr>
        <w:pStyle w:val="Cabealho2"/>
        <w:rPr>
          <w:lang w:val="pt-PT"/>
        </w:rPr>
      </w:pPr>
      <w:bookmarkStart w:id="13" w:name="_Toc359169637"/>
      <w:proofErr w:type="spellStart"/>
      <w:r>
        <w:rPr>
          <w:lang w:val="pt-PT"/>
        </w:rPr>
        <w:t>TimelineActivity</w:t>
      </w:r>
      <w:bookmarkEnd w:id="13"/>
      <w:proofErr w:type="spellEnd"/>
    </w:p>
    <w:p w14:paraId="09116F10" w14:textId="77777777" w:rsidR="00DB2823" w:rsidRDefault="00DB2823" w:rsidP="00DB2823">
      <w:pPr>
        <w:rPr>
          <w:lang w:val="pt-PT"/>
        </w:rPr>
      </w:pPr>
    </w:p>
    <w:p w14:paraId="7CDE622B" w14:textId="2504890D" w:rsidR="00DB2823" w:rsidRDefault="00916340" w:rsidP="00CA4F7A">
      <w:pPr>
        <w:ind w:firstLine="576"/>
        <w:rPr>
          <w:lang w:val="pt-PT"/>
        </w:rPr>
      </w:pPr>
      <w:r>
        <w:rPr>
          <w:lang w:val="pt-PT"/>
        </w:rPr>
        <w:t xml:space="preserve">Esta atividade faz uso do serviço </w:t>
      </w:r>
      <w:proofErr w:type="spellStart"/>
      <w:r>
        <w:rPr>
          <w:lang w:val="pt-PT"/>
        </w:rPr>
        <w:t>TimelinePullService</w:t>
      </w:r>
      <w:proofErr w:type="spellEnd"/>
      <w:r>
        <w:rPr>
          <w:lang w:val="pt-PT"/>
        </w:rPr>
        <w:t xml:space="preserve"> para a obtenção dos estados mais recentes, fazendo depois uso de uma lista para mostrar os mesmos. Nesta atividade é possível navegar para todas as outras atividade e é ainda possível enviar o conteúdo da </w:t>
      </w:r>
      <w:proofErr w:type="spellStart"/>
      <w:r w:rsidRPr="0091634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na forma de um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>.</w:t>
      </w:r>
    </w:p>
    <w:p w14:paraId="732D1ED3" w14:textId="716C822E" w:rsidR="00916340" w:rsidRDefault="00916340" w:rsidP="00916340">
      <w:pPr>
        <w:pStyle w:val="Cabealho3"/>
        <w:rPr>
          <w:lang w:val="pt-PT"/>
        </w:rPr>
      </w:pPr>
      <w:bookmarkStart w:id="14" w:name="_Toc359169638"/>
      <w:r>
        <w:rPr>
          <w:lang w:val="pt-PT"/>
        </w:rPr>
        <w:t xml:space="preserve">Envio da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 por </w:t>
      </w:r>
      <w:proofErr w:type="gramStart"/>
      <w:r>
        <w:rPr>
          <w:lang w:val="pt-PT"/>
        </w:rPr>
        <w:t>email</w:t>
      </w:r>
      <w:bookmarkEnd w:id="14"/>
      <w:proofErr w:type="gramEnd"/>
    </w:p>
    <w:p w14:paraId="5343F721" w14:textId="77777777" w:rsidR="00916340" w:rsidRDefault="00916340" w:rsidP="00916340">
      <w:pPr>
        <w:rPr>
          <w:lang w:val="pt-PT"/>
        </w:rPr>
      </w:pPr>
    </w:p>
    <w:p w14:paraId="6ACB0CB4" w14:textId="1773A7B5" w:rsidR="00916340" w:rsidRPr="00916340" w:rsidRDefault="00916340" w:rsidP="00916340">
      <w:pPr>
        <w:ind w:firstLine="576"/>
        <w:rPr>
          <w:lang w:val="pt-PT"/>
        </w:rPr>
      </w:pPr>
      <w:r>
        <w:rPr>
          <w:lang w:val="pt-PT"/>
        </w:rPr>
        <w:t xml:space="preserve">O envio da </w:t>
      </w:r>
      <w:proofErr w:type="spellStart"/>
      <w:r w:rsidRPr="0091634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é feito recorrendo a um “</w:t>
      </w:r>
      <w:proofErr w:type="spellStart"/>
      <w:r w:rsidR="006A79CA">
        <w:rPr>
          <w:lang w:val="pt-PT"/>
        </w:rPr>
        <w:t>intent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chooser</w:t>
      </w:r>
      <w:proofErr w:type="spellEnd"/>
      <w:r>
        <w:rPr>
          <w:lang w:val="pt-PT"/>
        </w:rPr>
        <w:t>”</w:t>
      </w:r>
      <w:r w:rsidR="006A79CA">
        <w:rPr>
          <w:lang w:val="pt-PT"/>
        </w:rPr>
        <w:t>, para o tipo “</w:t>
      </w:r>
      <w:proofErr w:type="spellStart"/>
      <w:r w:rsidR="006A79CA" w:rsidRPr="005E01AC">
        <w:rPr>
          <w:lang w:val="pt-PT"/>
        </w:rPr>
        <w:t>message</w:t>
      </w:r>
      <w:proofErr w:type="spellEnd"/>
      <w:r w:rsidR="006A79CA" w:rsidRPr="005E01AC">
        <w:rPr>
          <w:lang w:val="pt-PT"/>
        </w:rPr>
        <w:t>/rfc822</w:t>
      </w:r>
      <w:r w:rsidR="006A79CA">
        <w:rPr>
          <w:lang w:val="pt-PT"/>
        </w:rPr>
        <w:t>”,</w:t>
      </w:r>
      <w:r>
        <w:rPr>
          <w:lang w:val="pt-PT"/>
        </w:rPr>
        <w:t xml:space="preserve"> que permite escolher entre todos os clientes de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 instalados no dispositivo. O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 criado nesta versão é apenas uma versão “</w:t>
      </w:r>
      <w:proofErr w:type="spellStart"/>
      <w:r>
        <w:rPr>
          <w:lang w:val="pt-PT"/>
        </w:rPr>
        <w:t>plain-text</w:t>
      </w:r>
      <w:proofErr w:type="spellEnd"/>
      <w:r>
        <w:rPr>
          <w:lang w:val="pt-PT"/>
        </w:rPr>
        <w:t xml:space="preserve">” dos estados, no entanto, facilmente poderia ser criado um email HTML para mostrar o conteúdo numa forma mais apelativa. </w:t>
      </w:r>
    </w:p>
    <w:p w14:paraId="7A691603" w14:textId="77777777" w:rsidR="00DB2823" w:rsidRDefault="00DB2823" w:rsidP="00DB2823">
      <w:pPr>
        <w:pStyle w:val="Cabealho2"/>
        <w:rPr>
          <w:lang w:val="pt-PT"/>
        </w:rPr>
      </w:pPr>
      <w:bookmarkStart w:id="15" w:name="_Toc359169639"/>
      <w:proofErr w:type="spellStart"/>
      <w:r>
        <w:rPr>
          <w:lang w:val="pt-PT"/>
        </w:rPr>
        <w:t>DetailsActivity</w:t>
      </w:r>
      <w:bookmarkEnd w:id="15"/>
      <w:proofErr w:type="spellEnd"/>
    </w:p>
    <w:p w14:paraId="2C7E5DD0" w14:textId="10EACCF1" w:rsidR="00DB2823" w:rsidRPr="00120ACA" w:rsidRDefault="00DB2823" w:rsidP="00C9698B">
      <w:pPr>
        <w:ind w:left="576"/>
        <w:rPr>
          <w:u w:val="single"/>
          <w:lang w:val="pt-PT"/>
        </w:rPr>
      </w:pPr>
    </w:p>
    <w:p w14:paraId="23D72D1F" w14:textId="28CC2668" w:rsidR="00C9698B" w:rsidRDefault="00C9698B" w:rsidP="00C9698B">
      <w:pPr>
        <w:ind w:firstLine="576"/>
        <w:rPr>
          <w:lang w:val="pt-PT"/>
        </w:rPr>
      </w:pPr>
      <w:r>
        <w:rPr>
          <w:lang w:val="pt-PT"/>
        </w:rPr>
        <w:t xml:space="preserve">Esta </w:t>
      </w:r>
      <w:proofErr w:type="spellStart"/>
      <w:r>
        <w:rPr>
          <w:lang w:val="pt-PT"/>
        </w:rPr>
        <w:t>activity</w:t>
      </w:r>
      <w:proofErr w:type="spellEnd"/>
      <w:r>
        <w:rPr>
          <w:lang w:val="pt-PT"/>
        </w:rPr>
        <w:t xml:space="preserve"> é mostrada quando é escolhido um </w:t>
      </w:r>
      <w:proofErr w:type="spellStart"/>
      <w:r>
        <w:rPr>
          <w:lang w:val="pt-PT"/>
        </w:rPr>
        <w:t>tweet</w:t>
      </w:r>
      <w:proofErr w:type="spellEnd"/>
      <w:r>
        <w:rPr>
          <w:lang w:val="pt-PT"/>
        </w:rPr>
        <w:t xml:space="preserve"> da lista da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, mostrando todos os dados de um </w:t>
      </w:r>
      <w:proofErr w:type="spellStart"/>
      <w:r>
        <w:rPr>
          <w:lang w:val="pt-PT"/>
        </w:rPr>
        <w:t>tweet</w:t>
      </w:r>
      <w:proofErr w:type="spellEnd"/>
      <w:r>
        <w:rPr>
          <w:lang w:val="pt-PT"/>
        </w:rPr>
        <w:t>:</w:t>
      </w:r>
    </w:p>
    <w:p w14:paraId="510ADCF9" w14:textId="73E68CAD"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O texto do </w:t>
      </w:r>
      <w:proofErr w:type="spellStart"/>
      <w:r>
        <w:rPr>
          <w:lang w:val="pt-PT"/>
        </w:rPr>
        <w:t>Tweet</w:t>
      </w:r>
      <w:proofErr w:type="spellEnd"/>
    </w:p>
    <w:p w14:paraId="14757098" w14:textId="696B2AAD"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Criador do </w:t>
      </w:r>
      <w:proofErr w:type="spellStart"/>
      <w:r>
        <w:rPr>
          <w:lang w:val="pt-PT"/>
        </w:rPr>
        <w:t>Tweet</w:t>
      </w:r>
      <w:proofErr w:type="spellEnd"/>
    </w:p>
    <w:p w14:paraId="413F86D8" w14:textId="646B3B63"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Data de Criação</w:t>
      </w:r>
    </w:p>
    <w:p w14:paraId="6EAFAC20" w14:textId="7DF77377"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O ID do </w:t>
      </w:r>
      <w:proofErr w:type="spellStart"/>
      <w:r>
        <w:rPr>
          <w:lang w:val="pt-PT"/>
        </w:rPr>
        <w:t>Tweet</w:t>
      </w:r>
      <w:proofErr w:type="spellEnd"/>
    </w:p>
    <w:p w14:paraId="4CB245ED" w14:textId="770C2F97" w:rsidR="00D26D2B" w:rsidRPr="00D26D2B" w:rsidRDefault="00D26D2B" w:rsidP="00D26D2B">
      <w:pPr>
        <w:ind w:firstLine="576"/>
        <w:rPr>
          <w:lang w:val="pt-PT"/>
        </w:rPr>
      </w:pPr>
      <w:r>
        <w:rPr>
          <w:lang w:val="pt-PT"/>
        </w:rPr>
        <w:t xml:space="preserve">Esta atividade permite também o envio do estado por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, da mesma forma que é permitido o envio da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>.</w:t>
      </w:r>
    </w:p>
    <w:p w14:paraId="06E1BD9F" w14:textId="77777777" w:rsidR="00DB2823" w:rsidRDefault="00DB2823" w:rsidP="00DB2823">
      <w:pPr>
        <w:pStyle w:val="Cabealho2"/>
        <w:rPr>
          <w:lang w:val="pt-PT"/>
        </w:rPr>
      </w:pPr>
      <w:bookmarkStart w:id="16" w:name="_Toc359169640"/>
      <w:proofErr w:type="spellStart"/>
      <w:r>
        <w:rPr>
          <w:lang w:val="pt-PT"/>
        </w:rPr>
        <w:t>StatusActivity</w:t>
      </w:r>
      <w:bookmarkEnd w:id="16"/>
      <w:proofErr w:type="spellEnd"/>
    </w:p>
    <w:p w14:paraId="1D343410" w14:textId="77777777" w:rsidR="00DB2823" w:rsidRDefault="00DB2823" w:rsidP="00DB2823">
      <w:pPr>
        <w:rPr>
          <w:lang w:val="pt-PT"/>
        </w:rPr>
      </w:pPr>
    </w:p>
    <w:p w14:paraId="76BDFF3C" w14:textId="6D7F7A16" w:rsidR="006A79CA" w:rsidRDefault="00DB2823" w:rsidP="00DB2823">
      <w:pPr>
        <w:pStyle w:val="Cabealho2"/>
        <w:rPr>
          <w:lang w:val="pt-PT"/>
        </w:rPr>
      </w:pPr>
      <w:bookmarkStart w:id="17" w:name="_Toc359169641"/>
      <w:proofErr w:type="spellStart"/>
      <w:r>
        <w:rPr>
          <w:lang w:val="pt-PT"/>
        </w:rPr>
        <w:t>PreferencesActivity</w:t>
      </w:r>
      <w:bookmarkEnd w:id="17"/>
      <w:proofErr w:type="spellEnd"/>
    </w:p>
    <w:p w14:paraId="4E7B94C1" w14:textId="28D4F27D" w:rsidR="00630F46" w:rsidRDefault="00630F46">
      <w:pPr>
        <w:rPr>
          <w:lang w:val="pt-PT"/>
        </w:rPr>
      </w:pPr>
      <w:r>
        <w:rPr>
          <w:lang w:val="pt-PT"/>
        </w:rPr>
        <w:br w:type="page"/>
      </w:r>
    </w:p>
    <w:p w14:paraId="0C675C09" w14:textId="2A6A66E0" w:rsidR="00EB2847" w:rsidRDefault="00630F46" w:rsidP="00630F46">
      <w:pPr>
        <w:pStyle w:val="Cabealho1"/>
        <w:rPr>
          <w:lang w:val="pt-PT"/>
        </w:rPr>
      </w:pPr>
      <w:bookmarkStart w:id="18" w:name="_Toc359169642"/>
      <w:r>
        <w:rPr>
          <w:lang w:val="pt-PT"/>
        </w:rPr>
        <w:lastRenderedPageBreak/>
        <w:t>Requisitos Opcionais</w:t>
      </w:r>
      <w:bookmarkEnd w:id="18"/>
    </w:p>
    <w:p w14:paraId="0053D04A" w14:textId="77777777" w:rsidR="00630F46" w:rsidRDefault="00630F46" w:rsidP="00630F46">
      <w:pPr>
        <w:rPr>
          <w:lang w:val="pt-PT"/>
        </w:rPr>
      </w:pPr>
    </w:p>
    <w:p w14:paraId="4EF9577F" w14:textId="4FF7A7EB" w:rsidR="00630F46" w:rsidRDefault="00630F46" w:rsidP="00630F46">
      <w:pPr>
        <w:ind w:firstLine="432"/>
        <w:rPr>
          <w:lang w:val="pt-PT"/>
        </w:rPr>
      </w:pPr>
      <w:r>
        <w:rPr>
          <w:lang w:val="pt-PT"/>
        </w:rPr>
        <w:t>Não foi possível ao grupo implementar os requisitos opcionais, no entanto, vai-se tentar explicar como se poderia ter abordado este problema.</w:t>
      </w:r>
    </w:p>
    <w:p w14:paraId="68FD1410" w14:textId="496B6FDA" w:rsidR="00630F46" w:rsidRDefault="00630F46" w:rsidP="00630F46">
      <w:pPr>
        <w:pStyle w:val="Cabealho2"/>
        <w:rPr>
          <w:lang w:val="pt-PT"/>
        </w:rPr>
      </w:pPr>
      <w:bookmarkStart w:id="19" w:name="_Toc359169643"/>
      <w:proofErr w:type="spellStart"/>
      <w:r>
        <w:rPr>
          <w:lang w:val="pt-PT"/>
        </w:rPr>
        <w:t>AppWidget</w:t>
      </w:r>
      <w:bookmarkEnd w:id="19"/>
      <w:proofErr w:type="spellEnd"/>
    </w:p>
    <w:p w14:paraId="718654AD" w14:textId="77777777" w:rsidR="00630F46" w:rsidRDefault="00630F46" w:rsidP="00630F46">
      <w:pPr>
        <w:rPr>
          <w:lang w:val="pt-PT"/>
        </w:rPr>
      </w:pPr>
    </w:p>
    <w:p w14:paraId="39AED38A" w14:textId="6A0A2D6B" w:rsidR="00630F46" w:rsidRDefault="00630F46" w:rsidP="00630F46">
      <w:pPr>
        <w:ind w:firstLine="432"/>
        <w:rPr>
          <w:lang w:val="pt-PT"/>
        </w:rPr>
      </w:pPr>
      <w:proofErr w:type="gramStart"/>
      <w:r>
        <w:rPr>
          <w:lang w:val="pt-PT"/>
        </w:rPr>
        <w:t xml:space="preserve">A </w:t>
      </w:r>
      <w:proofErr w:type="spellStart"/>
      <w:r>
        <w:rPr>
          <w:lang w:val="pt-PT"/>
        </w:rPr>
        <w:t>widget</w:t>
      </w:r>
      <w:proofErr w:type="spellEnd"/>
      <w:proofErr w:type="gramEnd"/>
      <w:r>
        <w:rPr>
          <w:lang w:val="pt-PT"/>
        </w:rPr>
        <w:t xml:space="preserve"> faz uso de </w:t>
      </w:r>
      <w:proofErr w:type="spellStart"/>
      <w:r w:rsidRPr="00630F46">
        <w:rPr>
          <w:i/>
          <w:lang w:val="pt-PT"/>
        </w:rPr>
        <w:t>broadcast</w:t>
      </w:r>
      <w:proofErr w:type="spellEnd"/>
      <w:r>
        <w:rPr>
          <w:lang w:val="pt-PT"/>
        </w:rPr>
        <w:t xml:space="preserve"> para comunicar com a aplicação, seria necessário implementar um para receber notificações do </w:t>
      </w:r>
      <w:proofErr w:type="spellStart"/>
      <w:r>
        <w:rPr>
          <w:lang w:val="pt-PT"/>
        </w:rPr>
        <w:t>widget</w:t>
      </w:r>
      <w:proofErr w:type="spellEnd"/>
      <w:r>
        <w:rPr>
          <w:lang w:val="pt-PT"/>
        </w:rPr>
        <w:t xml:space="preserve">, e um </w:t>
      </w:r>
      <w:proofErr w:type="spellStart"/>
      <w:r>
        <w:rPr>
          <w:lang w:val="pt-PT"/>
        </w:rPr>
        <w:t>ContentProvider</w:t>
      </w:r>
      <w:proofErr w:type="spellEnd"/>
      <w:r>
        <w:rPr>
          <w:lang w:val="pt-PT"/>
        </w:rPr>
        <w:t xml:space="preserve"> para fornecer os dados armazenados.</w:t>
      </w:r>
    </w:p>
    <w:p w14:paraId="6E687801" w14:textId="77F1DEE8" w:rsidR="00630F46" w:rsidRDefault="00630F46" w:rsidP="00630F46">
      <w:pPr>
        <w:ind w:firstLine="432"/>
        <w:rPr>
          <w:lang w:val="pt-PT"/>
        </w:rPr>
      </w:pPr>
      <w:r>
        <w:rPr>
          <w:lang w:val="pt-PT"/>
        </w:rPr>
        <w:t>O “</w:t>
      </w:r>
      <w:proofErr w:type="spellStart"/>
      <w:r>
        <w:rPr>
          <w:lang w:val="pt-PT"/>
        </w:rPr>
        <w:t>broadcast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receiver</w:t>
      </w:r>
      <w:proofErr w:type="spellEnd"/>
      <w:r>
        <w:rPr>
          <w:lang w:val="pt-PT"/>
        </w:rPr>
        <w:t xml:space="preserve">” quando fosse notificado que o </w:t>
      </w:r>
      <w:proofErr w:type="spellStart"/>
      <w:r>
        <w:rPr>
          <w:lang w:val="pt-PT"/>
        </w:rPr>
        <w:t>widget</w:t>
      </w:r>
      <w:proofErr w:type="spellEnd"/>
      <w:r>
        <w:rPr>
          <w:lang w:val="pt-PT"/>
        </w:rPr>
        <w:t xml:space="preserve"> estava ativo teria que se arrancar o </w:t>
      </w:r>
      <w:proofErr w:type="spellStart"/>
      <w:r>
        <w:rPr>
          <w:lang w:val="pt-PT"/>
        </w:rPr>
        <w:t>TimelinePullService</w:t>
      </w:r>
      <w:proofErr w:type="spellEnd"/>
      <w:r>
        <w:rPr>
          <w:lang w:val="pt-PT"/>
        </w:rPr>
        <w:t xml:space="preserve">, para que o </w:t>
      </w:r>
      <w:proofErr w:type="spellStart"/>
      <w:r>
        <w:rPr>
          <w:lang w:val="pt-PT"/>
        </w:rPr>
        <w:t>widget</w:t>
      </w:r>
      <w:proofErr w:type="spellEnd"/>
      <w:r>
        <w:rPr>
          <w:lang w:val="pt-PT"/>
        </w:rPr>
        <w:t xml:space="preserve"> mostra-se constantemente os estados mais recentes. Seria depois usado um </w:t>
      </w:r>
      <w:proofErr w:type="spellStart"/>
      <w:r>
        <w:rPr>
          <w:lang w:val="pt-PT"/>
        </w:rPr>
        <w:t>ContentProvider</w:t>
      </w:r>
      <w:proofErr w:type="spellEnd"/>
      <w:r>
        <w:rPr>
          <w:lang w:val="pt-PT"/>
        </w:rPr>
        <w:t xml:space="preserve"> (que se encontra implementado em </w:t>
      </w:r>
      <w:r w:rsidRPr="00630F46">
        <w:rPr>
          <w:lang w:val="pt-PT"/>
        </w:rPr>
        <w:t>pt</w:t>
      </w:r>
      <w:r>
        <w:rPr>
          <w:lang w:val="pt-PT"/>
        </w:rPr>
        <w:t>.</w:t>
      </w:r>
      <w:r w:rsidRPr="00630F46">
        <w:rPr>
          <w:lang w:val="pt-PT"/>
        </w:rPr>
        <w:t>isel</w:t>
      </w:r>
      <w:r>
        <w:rPr>
          <w:lang w:val="pt-PT"/>
        </w:rPr>
        <w:t>.</w:t>
      </w:r>
      <w:r w:rsidRPr="00630F46">
        <w:rPr>
          <w:lang w:val="pt-PT"/>
        </w:rPr>
        <w:t>pdm</w:t>
      </w:r>
      <w:r>
        <w:rPr>
          <w:lang w:val="pt-PT"/>
        </w:rPr>
        <w:t>.</w:t>
      </w:r>
      <w:r w:rsidRPr="00630F46">
        <w:rPr>
          <w:lang w:val="pt-PT"/>
        </w:rPr>
        <w:t>yamba</w:t>
      </w:r>
      <w:r>
        <w:rPr>
          <w:lang w:val="pt-PT"/>
        </w:rPr>
        <w:t>.</w:t>
      </w:r>
      <w:r w:rsidRPr="00630F46">
        <w:rPr>
          <w:lang w:val="pt-PT"/>
        </w:rPr>
        <w:t>content</w:t>
      </w:r>
      <w:r>
        <w:rPr>
          <w:lang w:val="pt-PT"/>
        </w:rPr>
        <w:t>.</w:t>
      </w:r>
      <w:r w:rsidRPr="00630F46">
        <w:rPr>
          <w:lang w:val="pt-PT"/>
        </w:rPr>
        <w:t>YambaTweetsProvider.java</w:t>
      </w:r>
      <w:r>
        <w:rPr>
          <w:lang w:val="pt-PT"/>
        </w:rPr>
        <w:t>) para a obtenção dos dados armazenados na base de dados.</w:t>
      </w:r>
    </w:p>
    <w:p w14:paraId="7F4E6CC0" w14:textId="2E3ECA52" w:rsidR="003972EF" w:rsidRDefault="003972EF" w:rsidP="00630F46">
      <w:pPr>
        <w:ind w:firstLine="432"/>
        <w:rPr>
          <w:lang w:val="pt-PT"/>
        </w:rPr>
      </w:pPr>
    </w:p>
    <w:p w14:paraId="002F3632" w14:textId="43BADE25" w:rsidR="003972EF" w:rsidRPr="00630F46" w:rsidRDefault="003972EF" w:rsidP="003972EF">
      <w:pPr>
        <w:pStyle w:val="Cabealho2"/>
        <w:rPr>
          <w:lang w:val="pt-PT"/>
        </w:rPr>
      </w:pPr>
      <w:bookmarkStart w:id="20" w:name="_Toc359169644"/>
      <w:r>
        <w:rPr>
          <w:lang w:val="pt-PT"/>
        </w:rPr>
        <w:t xml:space="preserve">Notificações na </w:t>
      </w:r>
      <w:proofErr w:type="spellStart"/>
      <w:r>
        <w:rPr>
          <w:lang w:val="pt-PT"/>
        </w:rPr>
        <w:t>StatusBar</w:t>
      </w:r>
      <w:bookmarkEnd w:id="20"/>
      <w:proofErr w:type="spellEnd"/>
    </w:p>
    <w:p w14:paraId="5FC65492" w14:textId="77777777" w:rsidR="003972EF" w:rsidRDefault="003972EF" w:rsidP="003972EF">
      <w:pPr>
        <w:pStyle w:val="Cabealho3"/>
        <w:rPr>
          <w:lang w:val="pt-PT"/>
        </w:rPr>
      </w:pPr>
      <w:bookmarkStart w:id="21" w:name="_Toc359169645"/>
      <w:r>
        <w:rPr>
          <w:lang w:val="pt-PT"/>
        </w:rPr>
        <w:t>Estados por ler</w:t>
      </w:r>
      <w:bookmarkEnd w:id="21"/>
    </w:p>
    <w:p w14:paraId="71EEB9C7" w14:textId="77777777" w:rsidR="003972EF" w:rsidRDefault="003972EF" w:rsidP="003972EF">
      <w:pPr>
        <w:rPr>
          <w:lang w:val="pt-PT"/>
        </w:rPr>
      </w:pPr>
    </w:p>
    <w:p w14:paraId="0D40337E" w14:textId="77777777" w:rsidR="004163D7" w:rsidRDefault="003972EF" w:rsidP="0056584D">
      <w:pPr>
        <w:ind w:firstLine="432"/>
        <w:rPr>
          <w:lang w:val="pt-PT"/>
        </w:rPr>
      </w:pPr>
      <w:r>
        <w:rPr>
          <w:lang w:val="pt-PT"/>
        </w:rPr>
        <w:t xml:space="preserve">Para a implementação destas notificações bastava </w:t>
      </w:r>
      <w:r w:rsidR="0056584D">
        <w:rPr>
          <w:lang w:val="pt-PT"/>
        </w:rPr>
        <w:t>notificar o utilizador sempre que se recebesse novos estados, isto pois temos os últimos estados guardados e sabe-se quando se recebem estados mais recentes. Poder-se-ia, adicionalmente, guardar o último estado lido e fazer uso deste para quando o utilizador visita-se a aplicação, por via da notificação, mostrar automaticamente o último estado por ler, caso este ainda estive-se visível na aplicação.</w:t>
      </w:r>
    </w:p>
    <w:p w14:paraId="0AD2DD4E" w14:textId="77777777" w:rsidR="004163D7" w:rsidRDefault="004163D7" w:rsidP="004163D7">
      <w:pPr>
        <w:pStyle w:val="Cabealho3"/>
        <w:rPr>
          <w:lang w:val="pt-PT"/>
        </w:rPr>
      </w:pPr>
      <w:bookmarkStart w:id="22" w:name="_Toc359169646"/>
      <w:r>
        <w:rPr>
          <w:lang w:val="pt-PT"/>
        </w:rPr>
        <w:t xml:space="preserve">Sucesso ou Insucesso da submissão </w:t>
      </w:r>
      <w:proofErr w:type="gramStart"/>
      <w:r>
        <w:rPr>
          <w:lang w:val="pt-PT"/>
        </w:rPr>
        <w:t>offline</w:t>
      </w:r>
      <w:proofErr w:type="gramEnd"/>
      <w:r>
        <w:rPr>
          <w:lang w:val="pt-PT"/>
        </w:rPr>
        <w:t xml:space="preserve"> dos estados</w:t>
      </w:r>
      <w:bookmarkEnd w:id="22"/>
    </w:p>
    <w:p w14:paraId="0B35ABE7" w14:textId="5F374A86" w:rsidR="00E22F45" w:rsidRDefault="00E22F45" w:rsidP="004163D7">
      <w:pPr>
        <w:rPr>
          <w:lang w:val="pt-PT"/>
        </w:rPr>
      </w:pPr>
    </w:p>
    <w:p w14:paraId="42CAABEE" w14:textId="6E660547" w:rsidR="004163D7" w:rsidRDefault="004163D7" w:rsidP="004163D7">
      <w:pPr>
        <w:ind w:firstLine="432"/>
        <w:rPr>
          <w:lang w:val="pt-PT"/>
        </w:rPr>
      </w:pPr>
      <w:r>
        <w:rPr>
          <w:lang w:val="pt-PT"/>
        </w:rPr>
        <w:t xml:space="preserve">Sempre que efetuada a ação de submissão dos estados </w:t>
      </w:r>
      <w:proofErr w:type="gramStart"/>
      <w:r>
        <w:rPr>
          <w:lang w:val="pt-PT"/>
        </w:rPr>
        <w:t>offline</w:t>
      </w:r>
      <w:proofErr w:type="gramEnd"/>
      <w:r>
        <w:rPr>
          <w:lang w:val="pt-PT"/>
        </w:rPr>
        <w:t xml:space="preserve">, lançar uma notificação com base no resultado desta submissão. Em caso de falha, poderia eventualmente mostrar qual o estado no qual ocorreu o erro. </w:t>
      </w:r>
    </w:p>
    <w:p w14:paraId="73D4FCF0" w14:textId="77777777" w:rsidR="004163D7" w:rsidRDefault="004163D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PT"/>
        </w:rPr>
      </w:pPr>
      <w:r>
        <w:rPr>
          <w:lang w:val="pt-PT"/>
        </w:rPr>
        <w:br w:type="page"/>
      </w:r>
    </w:p>
    <w:p w14:paraId="14C92335" w14:textId="0B7A7486" w:rsidR="006A79CA" w:rsidRDefault="00E22F45" w:rsidP="00E22F45">
      <w:pPr>
        <w:pStyle w:val="Cabealho1"/>
        <w:rPr>
          <w:lang w:val="pt-PT"/>
        </w:rPr>
      </w:pPr>
      <w:bookmarkStart w:id="23" w:name="_Toc359169647"/>
      <w:r>
        <w:rPr>
          <w:lang w:val="pt-PT"/>
        </w:rPr>
        <w:lastRenderedPageBreak/>
        <w:t>Conclusão</w:t>
      </w:r>
      <w:bookmarkEnd w:id="23"/>
    </w:p>
    <w:p w14:paraId="2449E869" w14:textId="77777777" w:rsidR="00E22F45" w:rsidRDefault="00E22F45" w:rsidP="00E22F45">
      <w:pPr>
        <w:rPr>
          <w:lang w:val="pt-PT"/>
        </w:rPr>
      </w:pPr>
    </w:p>
    <w:p w14:paraId="53B51B42" w14:textId="6553F18A" w:rsidR="00E22F45" w:rsidRDefault="00E22F45" w:rsidP="00E22F45">
      <w:pPr>
        <w:ind w:firstLine="432"/>
        <w:rPr>
          <w:lang w:val="pt-PT"/>
        </w:rPr>
      </w:pPr>
      <w:r>
        <w:rPr>
          <w:lang w:val="pt-PT"/>
        </w:rPr>
        <w:t xml:space="preserve">Este trabalho permitiu aprender a melhor utilizar o sistema operativo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, este faz uso de diversos conceitos para implementar, corretamente, uma aplicação. O modelo de programação do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é bastante versátil permitindo implementar de várias formas a mesma funcionalidade, cada forma com as suas vantagens e desvantagens.</w:t>
      </w:r>
    </w:p>
    <w:p w14:paraId="6C1611E3" w14:textId="0941EC6D" w:rsidR="00B449E8" w:rsidRPr="00E22F45" w:rsidRDefault="00E22F45" w:rsidP="00B449E8">
      <w:pPr>
        <w:ind w:firstLine="432"/>
        <w:rPr>
          <w:lang w:val="pt-PT"/>
        </w:rPr>
      </w:pPr>
      <w:r>
        <w:rPr>
          <w:lang w:val="pt-PT"/>
        </w:rPr>
        <w:t xml:space="preserve">No entanto, em algumas situações o grupo ficou preso em bugs criados por especificidades do modelo de programação do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que, muitas das vezes, induz o programador em erro. Um destes caso é, por exemplo, forçar algumas chamadas a métodos da base, algo que poderia ter sido facilmente evitado, criando um ambiente mais seguro para o programador da aplicação.</w:t>
      </w:r>
      <w:r w:rsidR="00B449E8">
        <w:rPr>
          <w:lang w:val="pt-PT"/>
        </w:rPr>
        <w:t xml:space="preserve"> </w:t>
      </w:r>
    </w:p>
    <w:sectPr w:rsidR="00B449E8" w:rsidRPr="00E22F4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26A0"/>
    <w:multiLevelType w:val="hybridMultilevel"/>
    <w:tmpl w:val="DFCAE9DC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">
    <w:nsid w:val="7DC709B9"/>
    <w:multiLevelType w:val="hybridMultilevel"/>
    <w:tmpl w:val="674AFDC0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23"/>
    <w:rsid w:val="000D4873"/>
    <w:rsid w:val="00120ACA"/>
    <w:rsid w:val="002B306C"/>
    <w:rsid w:val="002F3431"/>
    <w:rsid w:val="003972EF"/>
    <w:rsid w:val="003B4BC8"/>
    <w:rsid w:val="003C6C88"/>
    <w:rsid w:val="00406645"/>
    <w:rsid w:val="004079C0"/>
    <w:rsid w:val="004163D7"/>
    <w:rsid w:val="0042522F"/>
    <w:rsid w:val="004C7C13"/>
    <w:rsid w:val="0056584D"/>
    <w:rsid w:val="00570BF0"/>
    <w:rsid w:val="00581163"/>
    <w:rsid w:val="005C32A6"/>
    <w:rsid w:val="005D5DCA"/>
    <w:rsid w:val="005E01AC"/>
    <w:rsid w:val="00601BA7"/>
    <w:rsid w:val="00630F46"/>
    <w:rsid w:val="006A79CA"/>
    <w:rsid w:val="00726849"/>
    <w:rsid w:val="00737075"/>
    <w:rsid w:val="0075444A"/>
    <w:rsid w:val="007C0B73"/>
    <w:rsid w:val="008C6B15"/>
    <w:rsid w:val="008D63AC"/>
    <w:rsid w:val="008E3368"/>
    <w:rsid w:val="00916340"/>
    <w:rsid w:val="009553C2"/>
    <w:rsid w:val="009920E7"/>
    <w:rsid w:val="00AD0416"/>
    <w:rsid w:val="00AE5ACC"/>
    <w:rsid w:val="00B15865"/>
    <w:rsid w:val="00B16545"/>
    <w:rsid w:val="00B449E8"/>
    <w:rsid w:val="00B56866"/>
    <w:rsid w:val="00C65697"/>
    <w:rsid w:val="00C9698B"/>
    <w:rsid w:val="00CA4F7A"/>
    <w:rsid w:val="00CB51D1"/>
    <w:rsid w:val="00D00777"/>
    <w:rsid w:val="00D26D2B"/>
    <w:rsid w:val="00DB2823"/>
    <w:rsid w:val="00DF63FA"/>
    <w:rsid w:val="00E22F45"/>
    <w:rsid w:val="00EA346C"/>
    <w:rsid w:val="00EB2847"/>
    <w:rsid w:val="00F358AA"/>
    <w:rsid w:val="00FB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9AD1"/>
  <w15:chartTrackingRefBased/>
  <w15:docId w15:val="{1DEEFE42-E0D7-42CC-AE8D-640EC1F1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color w:val="5A5A5A" w:themeColor="text1" w:themeTint="A5"/>
      <w:spacing w:val="1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character" w:styleId="nfaseIntenso">
    <w:name w:val="Intense Emphasis"/>
    <w:basedOn w:val="Tipodeletrapredefinidodopargrafo"/>
    <w:uiPriority w:val="21"/>
    <w:qFormat/>
    <w:rPr>
      <w:b/>
      <w:bCs/>
      <w:i/>
      <w:iCs/>
      <w:caps/>
    </w:rPr>
  </w:style>
  <w:style w:type="character" w:styleId="Forte">
    <w:name w:val="Strong"/>
    <w:basedOn w:val="Tipodeletrapredefinidodopargraf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FB59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B59B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B59BA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B59BA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B48AD5-D711-41CC-B784-9EAF468F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10</TotalTime>
  <Pages>9</Pages>
  <Words>1780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Silvestre</dc:creator>
  <cp:keywords/>
  <cp:lastModifiedBy>João Silvestre</cp:lastModifiedBy>
  <cp:revision>4</cp:revision>
  <dcterms:created xsi:type="dcterms:W3CDTF">2013-06-16T16:45:00Z</dcterms:created>
  <dcterms:modified xsi:type="dcterms:W3CDTF">2013-06-16T17:19:00Z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